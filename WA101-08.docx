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94C31" w14:textId="77777777" w:rsidR="002965BB" w:rsidRDefault="002965BB" w:rsidP="00DE180B">
      <w:pPr>
        <w:pStyle w:val="Heading1"/>
        <w:rPr>
          <w:rFonts w:eastAsiaTheme="minorEastAsia"/>
        </w:rPr>
      </w:pPr>
      <w:r>
        <w:t>Chapter 8: WICED Academy Shield</w:t>
      </w:r>
    </w:p>
    <w:p w14:paraId="07CC96F2" w14:textId="77777777" w:rsidR="002965BB" w:rsidRDefault="002965BB" w:rsidP="00266D14">
      <w:pPr>
        <w:pStyle w:val="Heading2"/>
      </w:pPr>
      <w:r>
        <w:t>Description</w:t>
      </w:r>
    </w:p>
    <w:p w14:paraId="4EC77CA8" w14:textId="77777777" w:rsidR="002965BB" w:rsidRDefault="002965BB" w:rsidP="00266D14">
      <w:pPr>
        <w:pStyle w:val="Heading2"/>
      </w:pPr>
      <w:r>
        <w:t>Features</w:t>
      </w:r>
    </w:p>
    <w:p w14:paraId="56062274" w14:textId="77777777" w:rsidR="002965BB" w:rsidRDefault="002965BB" w:rsidP="00583ABA">
      <w:pPr>
        <w:pStyle w:val="Heading3"/>
      </w:pPr>
      <w:r>
        <w:t>Psoc4 (Analog coprocessor)</w:t>
      </w:r>
    </w:p>
    <w:p w14:paraId="4464ABC9" w14:textId="77777777" w:rsidR="002965BB" w:rsidRDefault="002965BB" w:rsidP="00583ABA">
      <w:pPr>
        <w:pStyle w:val="Heading3"/>
      </w:pPr>
      <w:r>
        <w:t xml:space="preserve">Leds </w:t>
      </w:r>
    </w:p>
    <w:p w14:paraId="651F0A38" w14:textId="77777777" w:rsidR="002965BB" w:rsidRDefault="002965BB" w:rsidP="00583ABA">
      <w:pPr>
        <w:pStyle w:val="Heading3"/>
      </w:pPr>
      <w:r>
        <w:t>Capsense</w:t>
      </w:r>
    </w:p>
    <w:p w14:paraId="72D7FC21" w14:textId="77777777" w:rsidR="002965BB" w:rsidRDefault="002965BB" w:rsidP="00583ABA">
      <w:pPr>
        <w:pStyle w:val="Heading3"/>
      </w:pPr>
      <w:r>
        <w:t>PIR</w:t>
      </w:r>
    </w:p>
    <w:p w14:paraId="62F06C81" w14:textId="77777777" w:rsidR="002965BB" w:rsidRDefault="002965BB" w:rsidP="00583ABA">
      <w:pPr>
        <w:pStyle w:val="Heading3"/>
      </w:pPr>
      <w:r>
        <w:t>ALS</w:t>
      </w:r>
    </w:p>
    <w:p w14:paraId="3C7F8E12" w14:textId="77777777" w:rsidR="002965BB" w:rsidRDefault="002965BB" w:rsidP="00583ABA">
      <w:pPr>
        <w:pStyle w:val="Heading3"/>
      </w:pPr>
      <w:r>
        <w:t>I2C-&gt;Ardunio pins</w:t>
      </w:r>
    </w:p>
    <w:p w14:paraId="047A1006" w14:textId="77777777" w:rsidR="002965BB" w:rsidRDefault="002965BB" w:rsidP="00583ABA">
      <w:pPr>
        <w:pStyle w:val="Heading3"/>
      </w:pPr>
      <w:r>
        <w:t>Buzzer -&gt; Ardunio pin</w:t>
      </w:r>
    </w:p>
    <w:p w14:paraId="59C57498" w14:textId="77777777" w:rsidR="002965BB" w:rsidRDefault="002965BB" w:rsidP="00583ABA">
      <w:pPr>
        <w:pStyle w:val="Heading3"/>
      </w:pPr>
      <w:r>
        <w:t>Arudino pins</w:t>
      </w:r>
    </w:p>
    <w:p w14:paraId="0716D0D3" w14:textId="77777777" w:rsidR="002965BB" w:rsidRDefault="002965BB" w:rsidP="00583ABA">
      <w:pPr>
        <w:pStyle w:val="Heading3"/>
      </w:pPr>
      <w:r>
        <w:t>Buzzer (on the PSoC and On the Dx pin)</w:t>
      </w:r>
    </w:p>
    <w:p w14:paraId="1155EDD2" w14:textId="77777777" w:rsidR="002965BB" w:rsidRDefault="002965BB" w:rsidP="00583ABA">
      <w:pPr>
        <w:pStyle w:val="Heading3"/>
      </w:pPr>
      <w:r>
        <w:t>Thermister (on the PSoC as Differential + on an Ax pin)</w:t>
      </w:r>
    </w:p>
    <w:p w14:paraId="2891497D" w14:textId="77777777" w:rsidR="002965BB" w:rsidRDefault="002965BB" w:rsidP="00583ABA">
      <w:pPr>
        <w:pStyle w:val="Heading3"/>
      </w:pPr>
      <w:r>
        <w:t>I2C --&gt; WICED</w:t>
      </w:r>
    </w:p>
    <w:p w14:paraId="68BCFCBA" w14:textId="77777777" w:rsidR="002965BB" w:rsidRDefault="002965BB" w:rsidP="00583ABA">
      <w:pPr>
        <w:pStyle w:val="Heading3"/>
      </w:pPr>
      <w:r>
        <w:t>UART -&gt; WICED</w:t>
      </w:r>
    </w:p>
    <w:p w14:paraId="35384DE1" w14:textId="77777777" w:rsidR="002965BB" w:rsidRDefault="002965BB" w:rsidP="00583ABA">
      <w:pPr>
        <w:pStyle w:val="Heading3"/>
      </w:pPr>
      <w:r>
        <w:t>WICED device</w:t>
      </w:r>
    </w:p>
    <w:p w14:paraId="4C107034" w14:textId="77777777" w:rsidR="002965BB" w:rsidRDefault="002965BB" w:rsidP="00583ABA">
      <w:pPr>
        <w:pStyle w:val="Heading3"/>
      </w:pPr>
      <w:r>
        <w:t>LEDs</w:t>
      </w:r>
    </w:p>
    <w:p w14:paraId="2DAD4EF6" w14:textId="77777777" w:rsidR="002965BB" w:rsidRDefault="002965BB" w:rsidP="00583ABA">
      <w:pPr>
        <w:pStyle w:val="Heading3"/>
      </w:pPr>
      <w:r>
        <w:t>I2C --&gt; PSOC</w:t>
      </w:r>
    </w:p>
    <w:p w14:paraId="6CBB0590" w14:textId="77777777" w:rsidR="002965BB" w:rsidRDefault="002965BB" w:rsidP="00583ABA">
      <w:pPr>
        <w:pStyle w:val="Heading3"/>
      </w:pPr>
      <w:r>
        <w:t>UART --&gt; WICED</w:t>
      </w:r>
    </w:p>
    <w:p w14:paraId="5DD1491E" w14:textId="77777777" w:rsidR="002965BB" w:rsidRDefault="002965BB" w:rsidP="00583ABA">
      <w:pPr>
        <w:pStyle w:val="Heading3"/>
      </w:pPr>
      <w:r>
        <w:t>Cypress Spi Nor flash (WICED SPI)</w:t>
      </w:r>
    </w:p>
    <w:p w14:paraId="40EEDBA4" w14:textId="77777777" w:rsidR="002965BB" w:rsidRDefault="002965BB" w:rsidP="00266D14">
      <w:pPr>
        <w:pStyle w:val="Heading2"/>
        <w:sectPr w:rsidR="002965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Schematic</w:t>
      </w:r>
    </w:p>
    <w:p w14:paraId="4030D9F2" w14:textId="063DAE6D" w:rsidR="00583ABA" w:rsidRDefault="00583ABA" w:rsidP="00266D14">
      <w:pPr>
        <w:pStyle w:val="Heading2"/>
      </w:pPr>
      <w:bookmarkStart w:id="0" w:name="_GoBack"/>
      <w:bookmarkEnd w:id="0"/>
    </w:p>
    <w:sectPr w:rsidR="005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20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177F74"/>
    <w:rsid w:val="00227150"/>
    <w:rsid w:val="00266D14"/>
    <w:rsid w:val="0029288C"/>
    <w:rsid w:val="002965BB"/>
    <w:rsid w:val="002A0254"/>
    <w:rsid w:val="002C5818"/>
    <w:rsid w:val="003445E6"/>
    <w:rsid w:val="003817F7"/>
    <w:rsid w:val="003853D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914CE3"/>
    <w:rsid w:val="009600E6"/>
    <w:rsid w:val="0098674F"/>
    <w:rsid w:val="00A74A92"/>
    <w:rsid w:val="00A8704B"/>
    <w:rsid w:val="00AD162F"/>
    <w:rsid w:val="00AE66A3"/>
    <w:rsid w:val="00B73DF5"/>
    <w:rsid w:val="00B85D2F"/>
    <w:rsid w:val="00BA7392"/>
    <w:rsid w:val="00C61F72"/>
    <w:rsid w:val="00CB3ED0"/>
    <w:rsid w:val="00DC7DEF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5B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65BB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5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5B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965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965BB"/>
  </w:style>
  <w:style w:type="paragraph" w:styleId="ListParagraph">
    <w:name w:val="List Paragraph"/>
    <w:basedOn w:val="Normal"/>
    <w:uiPriority w:val="34"/>
    <w:qFormat/>
    <w:rsid w:val="002965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965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965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2965BB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2965BB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65BB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965B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965BB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965BB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965BB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29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B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9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BB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965BB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2965BB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965BB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965BB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2965BB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2965BB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2965BB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2965BB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2965BB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2965BB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2965B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2965BB"/>
    <w:rPr>
      <w:color w:val="808080"/>
    </w:rPr>
  </w:style>
  <w:style w:type="character" w:styleId="CommentReference">
    <w:name w:val="annotation reference"/>
    <w:uiPriority w:val="99"/>
    <w:semiHidden/>
    <w:unhideWhenUsed/>
    <w:rsid w:val="00296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5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5B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5B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965BB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F06317-2CF1-1542-BDF9-03DF126D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77</TotalTime>
  <Pages>1</Pages>
  <Words>55</Words>
  <Characters>315</Characters>
  <Application>Microsoft Macintosh Word</Application>
  <DocSecurity>0</DocSecurity>
  <Lines>13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7</cp:revision>
  <dcterms:created xsi:type="dcterms:W3CDTF">2016-10-10T22:52:00Z</dcterms:created>
  <dcterms:modified xsi:type="dcterms:W3CDTF">2016-10-11T10:20:00Z</dcterms:modified>
</cp:coreProperties>
</file>