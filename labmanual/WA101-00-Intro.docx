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5009" w14:textId="77777777" w:rsidR="007F0BE4" w:rsidRDefault="007F0BE4" w:rsidP="00DE180B">
      <w:pPr>
        <w:pStyle w:val="Heading1"/>
      </w:pPr>
      <w:r>
        <w:t>Chapter 0: Introduction</w:t>
      </w:r>
    </w:p>
    <w:p w14:paraId="4EDE33AC" w14:textId="77777777" w:rsidR="007F0BE4" w:rsidRDefault="007F0BE4" w:rsidP="00C61F72">
      <w:pPr>
        <w:pStyle w:val="Heading2"/>
      </w:pPr>
      <w:r>
        <w:t>Objective</w:t>
      </w:r>
    </w:p>
    <w:p w14:paraId="3D71357C" w14:textId="39DEE1E8" w:rsidR="007F0BE4" w:rsidRDefault="007F0BE4" w:rsidP="00ED0FED">
      <w:r>
        <w:t xml:space="preserve">After completing </w:t>
      </w:r>
      <w:r w:rsidR="000D11CC">
        <w:t>C</w:t>
      </w:r>
      <w:r>
        <w:t>hapter 0 you will understand the objectives for the Wireless Internet Connectivity for Embedded Devices (WICED) WiFi 101</w:t>
      </w:r>
      <w:r w:rsidR="00A707D2">
        <w:t xml:space="preserve"> Class</w:t>
      </w:r>
      <w:r>
        <w:t xml:space="preserve">. You should be able to explain the learning objectives, agenda, scope of the class, and format of the lab manual. </w:t>
      </w:r>
    </w:p>
    <w:p w14:paraId="3B1DB462" w14:textId="48BFC0BC" w:rsidR="007F0BE4" w:rsidRDefault="00396E27" w:rsidP="00C61F72">
      <w:pPr>
        <w:pStyle w:val="Heading2"/>
      </w:pPr>
      <w:r>
        <w:t>Time: 30</w:t>
      </w:r>
      <w:r w:rsidR="007F0BE4">
        <w:t xml:space="preserve"> Minutes</w:t>
      </w:r>
    </w:p>
    <w:p w14:paraId="7D9DE160" w14:textId="77777777" w:rsidR="007F0BE4" w:rsidRDefault="007F0BE4" w:rsidP="00C61F72">
      <w:pPr>
        <w:pStyle w:val="Heading2"/>
      </w:pPr>
      <w:r>
        <w:t>Prerequisites</w:t>
      </w:r>
    </w:p>
    <w:p w14:paraId="39ADC174" w14:textId="7AA5D005" w:rsidR="00A67688" w:rsidRDefault="007F0BE4" w:rsidP="0029288C">
      <w:r>
        <w:t>Solid fundamentals in C-Programming (data types</w:t>
      </w:r>
      <w:r w:rsidR="00711DF3">
        <w:t>, operators,</w:t>
      </w:r>
      <w:r>
        <w:t xml:space="preserve"> expressi</w:t>
      </w:r>
      <w:r w:rsidR="00711DF3">
        <w:t>ons, control flow, functions,</w:t>
      </w:r>
      <w:r>
        <w:t xml:space="preserve"> program structure, pointers and arrays, data structures, multi-file module programming)</w:t>
      </w:r>
      <w:r w:rsidR="00195E33">
        <w:t>.</w:t>
      </w:r>
    </w:p>
    <w:p w14:paraId="1126CF47" w14:textId="0D2F416C" w:rsidR="007F0BE4" w:rsidRDefault="007F0BE4" w:rsidP="0029288C">
      <w:r>
        <w:t>Some experience with standard MCU concepts and peripherals</w:t>
      </w:r>
      <w:r w:rsidR="000D11CC">
        <w:t xml:space="preserve"> (Serial communication, PWMs, ADCs)</w:t>
      </w:r>
      <w:r w:rsidR="00195E33">
        <w:t>.</w:t>
      </w:r>
    </w:p>
    <w:p w14:paraId="18EA9609" w14:textId="58291A37" w:rsidR="007F0BE4" w:rsidRDefault="000D11CC" w:rsidP="000D11CC">
      <w:pPr>
        <w:pStyle w:val="Heading2"/>
      </w:pPr>
      <w:r>
        <w:t>Assumption</w:t>
      </w:r>
    </w:p>
    <w:p w14:paraId="1BCFB4F5" w14:textId="5D5CBEB2" w:rsidR="000D11CC" w:rsidRPr="000D11CC" w:rsidRDefault="000D11CC" w:rsidP="00195E33">
      <w:pPr>
        <w:rPr>
          <w:b/>
          <w:bCs/>
        </w:rPr>
      </w:pPr>
      <w:r w:rsidRPr="00195E33">
        <w:t xml:space="preserve">There is literally </w:t>
      </w:r>
      <w:r w:rsidR="00195E33" w:rsidRPr="00195E33">
        <w:rPr>
          <w:bCs/>
        </w:rPr>
        <w:t xml:space="preserve">a </w:t>
      </w:r>
      <w:r w:rsidRPr="00195E33">
        <w:t>96 page PowerPoint</w:t>
      </w:r>
      <w:r w:rsidRPr="000D11CC">
        <w:t xml:space="preserve"> presentati</w:t>
      </w:r>
      <w:r>
        <w:t xml:space="preserve">on in which </w:t>
      </w:r>
      <w:r w:rsidR="00195E33" w:rsidRPr="00195E33">
        <w:rPr>
          <w:bCs/>
        </w:rPr>
        <w:t>Cypress</w:t>
      </w:r>
      <w:r>
        <w:t xml:space="preserve"> present</w:t>
      </w:r>
      <w:r w:rsidR="00195E33" w:rsidRPr="003818E6">
        <w:rPr>
          <w:bCs/>
        </w:rPr>
        <w:t>s</w:t>
      </w:r>
      <w:r>
        <w:t xml:space="preserve"> compelling data that</w:t>
      </w:r>
      <w:r w:rsidR="00195E33">
        <w:rPr>
          <w:b/>
          <w:bCs/>
        </w:rPr>
        <w:t>:</w:t>
      </w:r>
      <w:r w:rsidRPr="000D11CC">
        <w:t xml:space="preserve"> </w:t>
      </w:r>
    </w:p>
    <w:p w14:paraId="0A5DECFB" w14:textId="793ACB19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>
        <w:t xml:space="preserve">You should use a partner and buy modules (you </w:t>
      </w:r>
      <w:r w:rsidRPr="00195E33">
        <w:t>should NOT try to design using bare chips)</w:t>
      </w:r>
      <w:r w:rsidR="00195E33" w:rsidRPr="00195E33">
        <w:rPr>
          <w:bCs/>
        </w:rPr>
        <w:t>.</w:t>
      </w:r>
    </w:p>
    <w:p w14:paraId="505901B8" w14:textId="5F8E7E35" w:rsidR="000D11CC" w:rsidRPr="00195E33" w:rsidRDefault="00195E33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rPr>
          <w:bCs/>
        </w:rPr>
        <w:t>Cypress has</w:t>
      </w:r>
      <w:r w:rsidR="000D11CC" w:rsidRPr="00195E33">
        <w:t xml:space="preserve"> the most robust WiFi in terms of RF, Chips, Power, Stability</w:t>
      </w:r>
      <w:r w:rsidRPr="00195E33">
        <w:rPr>
          <w:bCs/>
        </w:rPr>
        <w:t>, and</w:t>
      </w:r>
      <w:r w:rsidR="000D11CC" w:rsidRPr="00195E33">
        <w:t xml:space="preserve"> Partner Integration</w:t>
      </w:r>
      <w:r w:rsidRPr="00195E33">
        <w:rPr>
          <w:bCs/>
        </w:rPr>
        <w:t>.</w:t>
      </w:r>
    </w:p>
    <w:p w14:paraId="01A3D3F4" w14:textId="4727EF0A" w:rsidR="000D11CC" w:rsidRPr="00195E33" w:rsidRDefault="000D11CC" w:rsidP="00195E33">
      <w:pPr>
        <w:pStyle w:val="ListParagraph"/>
        <w:numPr>
          <w:ilvl w:val="0"/>
          <w:numId w:val="26"/>
        </w:numPr>
        <w:rPr>
          <w:bCs/>
        </w:rPr>
      </w:pPr>
      <w:r w:rsidRPr="00195E33">
        <w:t>You should use a Cloud partner (e.g. AWS, IBM, Ali etc</w:t>
      </w:r>
      <w:r w:rsidR="00195E33" w:rsidRPr="00195E33">
        <w:rPr>
          <w:bCs/>
        </w:rPr>
        <w:t>.</w:t>
      </w:r>
      <w:r w:rsidRPr="00195E33">
        <w:t>)</w:t>
      </w:r>
      <w:r w:rsidR="00195E33" w:rsidRPr="00195E33">
        <w:rPr>
          <w:bCs/>
        </w:rPr>
        <w:t>.</w:t>
      </w:r>
    </w:p>
    <w:p w14:paraId="0D55E64D" w14:textId="30970AA4" w:rsidR="000D11CC" w:rsidRDefault="000D11CC" w:rsidP="00195E33">
      <w:pPr>
        <w:rPr>
          <w:b/>
          <w:bCs/>
        </w:rPr>
      </w:pPr>
      <w:r w:rsidRPr="000D11CC">
        <w:t>So</w:t>
      </w:r>
      <w:r>
        <w:t>…</w:t>
      </w:r>
      <w:r w:rsidRPr="000D11CC">
        <w:t xml:space="preserve"> that is what we are going to </w:t>
      </w:r>
      <w:r>
        <w:t xml:space="preserve">assume and </w:t>
      </w:r>
      <w:r w:rsidR="003818E6">
        <w:t>we are</w:t>
      </w:r>
      <w:bookmarkStart w:id="0" w:name="_GoBack"/>
      <w:bookmarkEnd w:id="0"/>
      <w:r>
        <w:t xml:space="preserve"> not going to address</w:t>
      </w:r>
      <w:r w:rsidR="00195E33">
        <w:t xml:space="preserve"> any of </w:t>
      </w:r>
      <w:r w:rsidR="00A67688">
        <w:t>those topics</w:t>
      </w:r>
      <w:r w:rsidR="00195E33">
        <w:t>.</w:t>
      </w:r>
    </w:p>
    <w:p w14:paraId="113B6509" w14:textId="441C2495" w:rsidR="000D11CC" w:rsidRPr="000D11CC" w:rsidRDefault="000D11CC" w:rsidP="00195E33">
      <w:pPr>
        <w:pStyle w:val="Heading2"/>
        <w:rPr>
          <w:rFonts w:eastAsia="Calibri"/>
        </w:rPr>
      </w:pPr>
      <w:r>
        <w:t>Scope</w:t>
      </w:r>
    </w:p>
    <w:p w14:paraId="0506DE88" w14:textId="49ED3EEA" w:rsidR="000D11CC" w:rsidRDefault="000D11CC" w:rsidP="00195E33">
      <w:pPr>
        <w:rPr>
          <w:b/>
          <w:bCs/>
        </w:rPr>
      </w:pPr>
      <w:r>
        <w:t>What this class is?</w:t>
      </w:r>
    </w:p>
    <w:p w14:paraId="31B9FEE3" w14:textId="453A016C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 survey of the WICED </w:t>
      </w:r>
      <w:r w:rsidR="00EA3E6C">
        <w:t xml:space="preserve">WiFi </w:t>
      </w:r>
      <w:r>
        <w:t>Ecosystem (</w:t>
      </w:r>
      <w:r w:rsidR="00A707D2">
        <w:t>C</w:t>
      </w:r>
      <w:r>
        <w:t xml:space="preserve">hips, </w:t>
      </w:r>
      <w:r w:rsidR="00A707D2">
        <w:t>M</w:t>
      </w:r>
      <w:r>
        <w:t xml:space="preserve">odules, </w:t>
      </w:r>
      <w:r w:rsidR="00A707D2">
        <w:t>S</w:t>
      </w:r>
      <w:r>
        <w:t xml:space="preserve">oftware </w:t>
      </w:r>
      <w:r w:rsidR="00A707D2">
        <w:t>Development K</w:t>
      </w:r>
      <w:r>
        <w:t>it</w:t>
      </w:r>
      <w:r w:rsidR="00A707D2">
        <w:t xml:space="preserve"> (SDK)</w:t>
      </w:r>
      <w:r>
        <w:t xml:space="preserve">, </w:t>
      </w:r>
      <w:r w:rsidR="00EA3E6C">
        <w:t>Forum</w:t>
      </w:r>
      <w:r>
        <w:t xml:space="preserve"> etc.)</w:t>
      </w:r>
    </w:p>
    <w:p w14:paraId="477406EF" w14:textId="5B6FC919" w:rsidR="007F0BE4" w:rsidRDefault="007F0BE4" w:rsidP="00195E33">
      <w:pPr>
        <w:pStyle w:val="ListParagraph"/>
        <w:numPr>
          <w:ilvl w:val="0"/>
          <w:numId w:val="27"/>
        </w:numPr>
      </w:pPr>
      <w:r>
        <w:t>A survey of using the WICED WiFi SDK to create an I</w:t>
      </w:r>
      <w:r w:rsidR="00195E33">
        <w:t>o</w:t>
      </w:r>
      <w:r>
        <w:t>T device by connecting common MC</w:t>
      </w:r>
      <w:r w:rsidR="00195E33">
        <w:t>U I/O peripherals to the “Cloud</w:t>
      </w:r>
      <w:r>
        <w:t>”</w:t>
      </w:r>
      <w:r w:rsidR="00195E33">
        <w:t>.</w:t>
      </w:r>
    </w:p>
    <w:p w14:paraId="43ED5788" w14:textId="6A829946" w:rsidR="00015804" w:rsidRDefault="00015804" w:rsidP="00195E33">
      <w:pPr>
        <w:pStyle w:val="ListParagraph"/>
        <w:numPr>
          <w:ilvl w:val="0"/>
          <w:numId w:val="27"/>
        </w:numPr>
      </w:pPr>
      <w:r>
        <w:t>An introduction to the “TCP/IP Network Stack”</w:t>
      </w:r>
      <w:r w:rsidR="00195E33">
        <w:t>.</w:t>
      </w:r>
    </w:p>
    <w:p w14:paraId="493AC8B4" w14:textId="77777777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WiFi.</w:t>
      </w:r>
    </w:p>
    <w:p w14:paraId="6F327EF9" w14:textId="1F0021F4" w:rsidR="007F0BE4" w:rsidRDefault="007F0BE4" w:rsidP="00195E33">
      <w:pPr>
        <w:pStyle w:val="ListParagraph"/>
        <w:numPr>
          <w:ilvl w:val="0"/>
          <w:numId w:val="27"/>
        </w:numPr>
      </w:pPr>
      <w:r>
        <w:t>An introduction to common cloud application protocols (MQQT, HTTP, COAP)</w:t>
      </w:r>
      <w:r w:rsidR="00EA3E6C">
        <w:t>, JSON</w:t>
      </w:r>
      <w:r w:rsidR="00195E33">
        <w:t xml:space="preserve"> and REST.</w:t>
      </w:r>
    </w:p>
    <w:p w14:paraId="7F3E11A3" w14:textId="28618F20" w:rsidR="007F0BE4" w:rsidRDefault="007F0BE4" w:rsidP="00195E33">
      <w:pPr>
        <w:pStyle w:val="ListParagraph"/>
        <w:numPr>
          <w:ilvl w:val="0"/>
          <w:numId w:val="27"/>
        </w:numPr>
      </w:pPr>
      <w:r>
        <w:t xml:space="preserve">An introduction to </w:t>
      </w:r>
      <w:r w:rsidR="00A67688">
        <w:t>one</w:t>
      </w:r>
      <w:r>
        <w:t xml:space="preserve"> cloud provider (Amazon AWS, IBM </w:t>
      </w:r>
      <w:proofErr w:type="spellStart"/>
      <w:r>
        <w:t>Bluemix</w:t>
      </w:r>
      <w:proofErr w:type="spellEnd"/>
      <w:r>
        <w:t>, Microsoft Azure)</w:t>
      </w:r>
      <w:r w:rsidR="00A707D2">
        <w:t xml:space="preserve"> and </w:t>
      </w:r>
      <w:r w:rsidR="00A75DA7">
        <w:t xml:space="preserve">a </w:t>
      </w:r>
      <w:r w:rsidR="00EA3E6C">
        <w:t xml:space="preserve">taste of </w:t>
      </w:r>
      <w:r w:rsidR="00A707D2">
        <w:t>their programming model.</w:t>
      </w:r>
    </w:p>
    <w:p w14:paraId="3BD675B3" w14:textId="77777777" w:rsidR="000D11CC" w:rsidRDefault="000D11CC" w:rsidP="000D11CC"/>
    <w:p w14:paraId="763BB6D1" w14:textId="77777777" w:rsidR="000D11CC" w:rsidRDefault="000D11CC">
      <w:r>
        <w:br w:type="page"/>
      </w:r>
    </w:p>
    <w:p w14:paraId="0B378BBC" w14:textId="2D6E2986" w:rsidR="007F0BE4" w:rsidRDefault="007F0BE4" w:rsidP="000D11CC">
      <w:r>
        <w:lastRenderedPageBreak/>
        <w:t>What this class is not?</w:t>
      </w:r>
    </w:p>
    <w:p w14:paraId="6CF865F7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 C-programming primer.</w:t>
      </w:r>
    </w:p>
    <w:p w14:paraId="4E4D2F0F" w14:textId="518BD4A5" w:rsidR="000D11CC" w:rsidRDefault="007F0BE4" w:rsidP="00195E33">
      <w:pPr>
        <w:pStyle w:val="ListParagraph"/>
        <w:numPr>
          <w:ilvl w:val="0"/>
          <w:numId w:val="28"/>
        </w:numPr>
      </w:pPr>
      <w:r>
        <w:t>A detailed examination of WiFi</w:t>
      </w:r>
      <w:r w:rsidR="000D11CC">
        <w:t xml:space="preserve"> or RF Parameters</w:t>
      </w:r>
      <w:r w:rsidR="00195E33">
        <w:t>.</w:t>
      </w:r>
    </w:p>
    <w:p w14:paraId="106C9731" w14:textId="7C69900F" w:rsidR="007F0BE4" w:rsidRDefault="000D11CC" w:rsidP="00195E33">
      <w:pPr>
        <w:pStyle w:val="ListParagraph"/>
        <w:numPr>
          <w:ilvl w:val="0"/>
          <w:numId w:val="28"/>
        </w:numPr>
      </w:pPr>
      <w:r>
        <w:t>A class on using WICED Chip-on-board (unless you are a very special case you should use a module)</w:t>
      </w:r>
      <w:r w:rsidR="00195E33">
        <w:t>.</w:t>
      </w:r>
    </w:p>
    <w:p w14:paraId="30F0D9F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advanced network programming class.</w:t>
      </w:r>
    </w:p>
    <w:p w14:paraId="22E798AD" w14:textId="77777777" w:rsidR="007F0BE4" w:rsidRDefault="007F0BE4" w:rsidP="00195E33">
      <w:pPr>
        <w:pStyle w:val="ListParagraph"/>
        <w:numPr>
          <w:ilvl w:val="0"/>
          <w:numId w:val="28"/>
        </w:numPr>
      </w:pPr>
      <w:r>
        <w:t>An introduction to Bluetooth.</w:t>
      </w:r>
    </w:p>
    <w:p w14:paraId="47791021" w14:textId="78C892A5" w:rsidR="000D11CC" w:rsidRDefault="000D11CC" w:rsidP="00195E33">
      <w:pPr>
        <w:pStyle w:val="ListParagraph"/>
        <w:numPr>
          <w:ilvl w:val="0"/>
          <w:numId w:val="28"/>
        </w:numPr>
      </w:pPr>
      <w:r>
        <w:t xml:space="preserve">An introduction to </w:t>
      </w:r>
      <w:proofErr w:type="spellStart"/>
      <w:r>
        <w:t>Zigbee</w:t>
      </w:r>
      <w:proofErr w:type="spellEnd"/>
      <w:r w:rsidR="00195E33">
        <w:t>.</w:t>
      </w:r>
    </w:p>
    <w:p w14:paraId="5F99378C" w14:textId="41AEC63E" w:rsidR="000D11CC" w:rsidRDefault="000D11CC" w:rsidP="00195E33">
      <w:pPr>
        <w:pStyle w:val="ListParagraph"/>
        <w:numPr>
          <w:ilvl w:val="0"/>
          <w:numId w:val="28"/>
        </w:numPr>
      </w:pPr>
      <w:r>
        <w:t>A discussion of Linux integrated WICED</w:t>
      </w:r>
      <w:r w:rsidR="00195E33">
        <w:t>.</w:t>
      </w:r>
    </w:p>
    <w:p w14:paraId="13C00762" w14:textId="68F80D91" w:rsidR="000D11CC" w:rsidRDefault="000D11CC" w:rsidP="00195E33">
      <w:pPr>
        <w:pStyle w:val="ListParagraph"/>
        <w:numPr>
          <w:ilvl w:val="0"/>
          <w:numId w:val="28"/>
        </w:numPr>
      </w:pPr>
      <w:r>
        <w:t>A discussion of how to pick the correct WiFi Module</w:t>
      </w:r>
      <w:r w:rsidR="00195E33">
        <w:t>.</w:t>
      </w:r>
    </w:p>
    <w:p w14:paraId="29D8EF8E" w14:textId="7E4D0CD8" w:rsidR="007F0BE4" w:rsidRDefault="007F0BE4" w:rsidP="00195E33">
      <w:pPr>
        <w:pStyle w:val="ListParagraph"/>
        <w:numPr>
          <w:ilvl w:val="0"/>
          <w:numId w:val="28"/>
        </w:numPr>
      </w:pPr>
      <w:r>
        <w:t>A detailed examination of MCU peripherals.</w:t>
      </w:r>
    </w:p>
    <w:p w14:paraId="2515ADAE" w14:textId="0F2D53BD" w:rsidR="00653120" w:rsidRDefault="007F0BE4" w:rsidP="00195E33">
      <w:pPr>
        <w:pStyle w:val="ListParagraph"/>
        <w:numPr>
          <w:ilvl w:val="0"/>
          <w:numId w:val="28"/>
        </w:numPr>
      </w:pPr>
      <w:r>
        <w:t xml:space="preserve">A tutorial of </w:t>
      </w:r>
      <w:r w:rsidR="00A75DA7">
        <w:t xml:space="preserve">the </w:t>
      </w:r>
      <w:r>
        <w:t>advanced uses of WICED (Streaming Audio, Bluetooth/</w:t>
      </w:r>
      <w:proofErr w:type="spellStart"/>
      <w:r>
        <w:t>Wifi</w:t>
      </w:r>
      <w:proofErr w:type="spellEnd"/>
      <w:r>
        <w:t xml:space="preserve"> </w:t>
      </w:r>
      <w:r w:rsidR="00A707D2">
        <w:t>Combos, TCP/IP Bridging/Routing</w:t>
      </w:r>
      <w:r w:rsidR="00A75DA7">
        <w:t xml:space="preserve">, </w:t>
      </w:r>
      <w:r w:rsidR="00A21914">
        <w:t xml:space="preserve">WiFi Station Introducers, </w:t>
      </w:r>
      <w:r w:rsidR="00A75DA7">
        <w:t>BLE Introducers</w:t>
      </w:r>
      <w:r w:rsidR="00A707D2">
        <w:t>)</w:t>
      </w:r>
      <w:r w:rsidR="00195E33">
        <w:t>.</w:t>
      </w:r>
    </w:p>
    <w:p w14:paraId="09E50B19" w14:textId="7640F27F" w:rsidR="00AB4C80" w:rsidRDefault="00AB4C80" w:rsidP="00AB4C80">
      <w:pPr>
        <w:pStyle w:val="Heading2"/>
      </w:pPr>
      <w:r>
        <w:t>Chapters</w:t>
      </w:r>
    </w:p>
    <w:p w14:paraId="32E780B2" w14:textId="34A3D711" w:rsidR="00AB4C80" w:rsidRDefault="00AB4C80" w:rsidP="00AB4C80">
      <w:r>
        <w:t>The remaining chapters in this class are as follows:</w:t>
      </w:r>
    </w:p>
    <w:tbl>
      <w:tblPr>
        <w:tblStyle w:val="TableGrid"/>
        <w:tblW w:w="9403" w:type="dxa"/>
        <w:tblLook w:val="04A0" w:firstRow="1" w:lastRow="0" w:firstColumn="1" w:lastColumn="0" w:noHBand="0" w:noVBand="1"/>
      </w:tblPr>
      <w:tblGrid>
        <w:gridCol w:w="3372"/>
        <w:gridCol w:w="6031"/>
      </w:tblGrid>
      <w:tr w:rsidR="00F9150D" w14:paraId="5F560D32" w14:textId="77777777" w:rsidTr="002E748E">
        <w:trPr>
          <w:tblHeader/>
        </w:trPr>
        <w:tc>
          <w:tcPr>
            <w:tcW w:w="3372" w:type="dxa"/>
            <w:shd w:val="clear" w:color="auto" w:fill="D9D9D9" w:themeFill="background1" w:themeFillShade="D9"/>
          </w:tcPr>
          <w:p w14:paraId="5A1B6A2A" w14:textId="0F421029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Chapter</w:t>
            </w:r>
          </w:p>
        </w:tc>
        <w:tc>
          <w:tcPr>
            <w:tcW w:w="6031" w:type="dxa"/>
            <w:shd w:val="clear" w:color="auto" w:fill="D9D9D9" w:themeFill="background1" w:themeFillShade="D9"/>
          </w:tcPr>
          <w:p w14:paraId="68C4C212" w14:textId="7472A49F" w:rsidR="00F9150D" w:rsidRPr="00F9150D" w:rsidRDefault="00F9150D" w:rsidP="00AB4C80">
            <w:pPr>
              <w:rPr>
                <w:b/>
              </w:rPr>
            </w:pPr>
            <w:r w:rsidRPr="00F9150D">
              <w:rPr>
                <w:b/>
              </w:rPr>
              <w:t>Purpose</w:t>
            </w:r>
          </w:p>
        </w:tc>
      </w:tr>
      <w:tr w:rsidR="00F9150D" w14:paraId="61EAA5F2" w14:textId="77777777" w:rsidTr="002E748E">
        <w:tc>
          <w:tcPr>
            <w:tcW w:w="3372" w:type="dxa"/>
          </w:tcPr>
          <w:p w14:paraId="03451D25" w14:textId="2BA6CCAE" w:rsidR="00F9150D" w:rsidRDefault="00F9150D" w:rsidP="00AB4C80">
            <w:r>
              <w:t>01-Survey</w:t>
            </w:r>
          </w:p>
        </w:tc>
        <w:tc>
          <w:tcPr>
            <w:tcW w:w="6031" w:type="dxa"/>
          </w:tcPr>
          <w:p w14:paraId="0D7BD016" w14:textId="497BB7C2" w:rsidR="00F9150D" w:rsidRDefault="002E748E" w:rsidP="00AB4C80">
            <w:r>
              <w:t>A tour of the WICED WiFi SDK, WiFi Standard, Chips, Modules, and Kits.</w:t>
            </w:r>
          </w:p>
        </w:tc>
      </w:tr>
      <w:tr w:rsidR="00F9150D" w14:paraId="7B9EC235" w14:textId="77777777" w:rsidTr="002E748E">
        <w:tc>
          <w:tcPr>
            <w:tcW w:w="3372" w:type="dxa"/>
          </w:tcPr>
          <w:p w14:paraId="01ED307A" w14:textId="5A4933EE" w:rsidR="00F9150D" w:rsidRDefault="00F9150D" w:rsidP="00AB4C80">
            <w:r>
              <w:t>02-Peripherals</w:t>
            </w:r>
          </w:p>
        </w:tc>
        <w:tc>
          <w:tcPr>
            <w:tcW w:w="6031" w:type="dxa"/>
          </w:tcPr>
          <w:p w14:paraId="03695998" w14:textId="46571EAA" w:rsidR="00F9150D" w:rsidRDefault="002E748E" w:rsidP="002E748E">
            <w:r>
              <w:t>How creating a new project and how to use chip peripherals such as GPIOs, interrupts, UART, I2C, etc.</w:t>
            </w:r>
          </w:p>
        </w:tc>
      </w:tr>
      <w:tr w:rsidR="00F9150D" w14:paraId="3941F0B2" w14:textId="77777777" w:rsidTr="002E748E">
        <w:tc>
          <w:tcPr>
            <w:tcW w:w="3372" w:type="dxa"/>
          </w:tcPr>
          <w:p w14:paraId="148D5F9C" w14:textId="3906F186" w:rsidR="00F9150D" w:rsidRDefault="00F9150D" w:rsidP="00AB4C80">
            <w:r>
              <w:t>03-RTOS</w:t>
            </w:r>
          </w:p>
        </w:tc>
        <w:tc>
          <w:tcPr>
            <w:tcW w:w="6031" w:type="dxa"/>
          </w:tcPr>
          <w:p w14:paraId="0E99B1AD" w14:textId="233BB1B1" w:rsidR="00F9150D" w:rsidRDefault="002E748E" w:rsidP="00AB4C80">
            <w:r>
              <w:t>How to use the Thread-X RTOS in a WICED chip.</w:t>
            </w:r>
          </w:p>
        </w:tc>
      </w:tr>
      <w:tr w:rsidR="00F9150D" w14:paraId="09B2CF59" w14:textId="77777777" w:rsidTr="002E748E">
        <w:tc>
          <w:tcPr>
            <w:tcW w:w="3372" w:type="dxa"/>
          </w:tcPr>
          <w:p w14:paraId="31BBB501" w14:textId="5A6C7200" w:rsidR="00F9150D" w:rsidRDefault="00F9150D" w:rsidP="00AB4C80">
            <w:r>
              <w:t>04-Library</w:t>
            </w:r>
          </w:p>
        </w:tc>
        <w:tc>
          <w:tcPr>
            <w:tcW w:w="6031" w:type="dxa"/>
          </w:tcPr>
          <w:p w14:paraId="091BC720" w14:textId="41BC989D" w:rsidR="00F9150D" w:rsidRDefault="002E748E" w:rsidP="00AB4C80">
            <w:r>
              <w:t xml:space="preserve">How to use </w:t>
            </w:r>
            <w:r w:rsidR="00A67688">
              <w:t xml:space="preserve">WICED </w:t>
            </w:r>
            <w:r>
              <w:t>libraries for file systems and graphics LCDs.</w:t>
            </w:r>
          </w:p>
        </w:tc>
      </w:tr>
      <w:tr w:rsidR="00F9150D" w14:paraId="66DB6C4D" w14:textId="77777777" w:rsidTr="002E748E">
        <w:tc>
          <w:tcPr>
            <w:tcW w:w="3372" w:type="dxa"/>
          </w:tcPr>
          <w:p w14:paraId="2BC95011" w14:textId="787F312F" w:rsidR="00F9150D" w:rsidRDefault="00F9150D" w:rsidP="00AB4C80">
            <w:r>
              <w:t>05-WiFi</w:t>
            </w:r>
          </w:p>
        </w:tc>
        <w:tc>
          <w:tcPr>
            <w:tcW w:w="6031" w:type="dxa"/>
          </w:tcPr>
          <w:p w14:paraId="651161A2" w14:textId="6637391B" w:rsidR="00F9150D" w:rsidRDefault="002E748E" w:rsidP="00AB4C80">
            <w:r>
              <w:t>How to connect to and interact with WiFi access points.</w:t>
            </w:r>
          </w:p>
        </w:tc>
      </w:tr>
      <w:tr w:rsidR="00F9150D" w14:paraId="41AC6F99" w14:textId="77777777" w:rsidTr="002E748E">
        <w:tc>
          <w:tcPr>
            <w:tcW w:w="3372" w:type="dxa"/>
          </w:tcPr>
          <w:p w14:paraId="0AD6A7C2" w14:textId="428EC372" w:rsidR="00F9150D" w:rsidRDefault="00F9150D" w:rsidP="00AB4C80">
            <w:r>
              <w:t>06a-Cloud, 06b-MQTT, 06c-HTTP, etc.</w:t>
            </w:r>
          </w:p>
        </w:tc>
        <w:tc>
          <w:tcPr>
            <w:tcW w:w="6031" w:type="dxa"/>
          </w:tcPr>
          <w:p w14:paraId="67EE7286" w14:textId="4833A1F1" w:rsidR="00F9150D" w:rsidRDefault="002E748E" w:rsidP="00AB4C80">
            <w:r>
              <w:t>How to use the cloud to send and receive data.</w:t>
            </w:r>
          </w:p>
        </w:tc>
      </w:tr>
      <w:tr w:rsidR="00F9150D" w14:paraId="2984AFFD" w14:textId="77777777" w:rsidTr="002E748E">
        <w:tc>
          <w:tcPr>
            <w:tcW w:w="3372" w:type="dxa"/>
          </w:tcPr>
          <w:p w14:paraId="0283D7A1" w14:textId="62604FA1" w:rsidR="00F9150D" w:rsidRDefault="00F9150D" w:rsidP="00AB4C80">
            <w:r>
              <w:t>07-Project</w:t>
            </w:r>
          </w:p>
        </w:tc>
        <w:tc>
          <w:tcPr>
            <w:tcW w:w="6031" w:type="dxa"/>
          </w:tcPr>
          <w:p w14:paraId="16F3FEDA" w14:textId="795C8E3B" w:rsidR="00F9150D" w:rsidRDefault="00A20319" w:rsidP="00AB4C80">
            <w:r>
              <w:t>Class project.</w:t>
            </w:r>
          </w:p>
        </w:tc>
      </w:tr>
      <w:tr w:rsidR="00F9150D" w14:paraId="08CE70A5" w14:textId="77777777" w:rsidTr="002E748E">
        <w:tc>
          <w:tcPr>
            <w:tcW w:w="3372" w:type="dxa"/>
          </w:tcPr>
          <w:p w14:paraId="4CC32A16" w14:textId="29ABDF48" w:rsidR="00F9150D" w:rsidRDefault="00F9150D" w:rsidP="00AB4C80">
            <w:r>
              <w:t>08-Shield</w:t>
            </w:r>
          </w:p>
        </w:tc>
        <w:tc>
          <w:tcPr>
            <w:tcW w:w="6031" w:type="dxa"/>
          </w:tcPr>
          <w:p w14:paraId="76327564" w14:textId="10AA8928" w:rsidR="00F9150D" w:rsidRDefault="00A20319" w:rsidP="00AB4C80">
            <w:r>
              <w:t>Details on the analog co-processor shield board.</w:t>
            </w:r>
          </w:p>
        </w:tc>
      </w:tr>
      <w:tr w:rsidR="00F9150D" w14:paraId="2791A767" w14:textId="77777777" w:rsidTr="002E748E">
        <w:tc>
          <w:tcPr>
            <w:tcW w:w="3372" w:type="dxa"/>
          </w:tcPr>
          <w:p w14:paraId="74B801E1" w14:textId="19CFD8E9" w:rsidR="00F9150D" w:rsidRDefault="00F9150D" w:rsidP="00AB4C80">
            <w:r>
              <w:t>09-Glossary</w:t>
            </w:r>
          </w:p>
        </w:tc>
        <w:tc>
          <w:tcPr>
            <w:tcW w:w="6031" w:type="dxa"/>
          </w:tcPr>
          <w:p w14:paraId="522D1BD5" w14:textId="6EC9714E" w:rsidR="00F9150D" w:rsidRDefault="00A20319" w:rsidP="00AB4C80">
            <w:r>
              <w:t>Glossary of terms.</w:t>
            </w:r>
          </w:p>
        </w:tc>
      </w:tr>
    </w:tbl>
    <w:p w14:paraId="0C7E746E" w14:textId="77777777" w:rsidR="00AB4C80" w:rsidRPr="00AB4C80" w:rsidRDefault="00AB4C80" w:rsidP="00AB4C80"/>
    <w:sectPr w:rsidR="00AB4C80" w:rsidRPr="00AB4C8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560EAD" w14:textId="77777777" w:rsidR="001B388B" w:rsidRDefault="001B388B" w:rsidP="00711DF3">
      <w:r>
        <w:separator/>
      </w:r>
    </w:p>
  </w:endnote>
  <w:endnote w:type="continuationSeparator" w:id="0">
    <w:p w14:paraId="25DC7EEC" w14:textId="77777777" w:rsidR="001B388B" w:rsidRDefault="001B388B" w:rsidP="00711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63257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2655BF1" w14:textId="56149865" w:rsidR="00711DF3" w:rsidRDefault="00711D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818E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818E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A949981" w14:textId="77777777" w:rsidR="00711DF3" w:rsidRDefault="00711D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FC61B" w14:textId="77777777" w:rsidR="001B388B" w:rsidRDefault="001B388B" w:rsidP="00711DF3">
      <w:r>
        <w:separator/>
      </w:r>
    </w:p>
  </w:footnote>
  <w:footnote w:type="continuationSeparator" w:id="0">
    <w:p w14:paraId="2095EE3F" w14:textId="77777777" w:rsidR="001B388B" w:rsidRDefault="001B388B" w:rsidP="00711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073CE"/>
    <w:multiLevelType w:val="hybridMultilevel"/>
    <w:tmpl w:val="CFDE2C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B31D3"/>
    <w:multiLevelType w:val="hybridMultilevel"/>
    <w:tmpl w:val="39F03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1"/>
  </w:num>
  <w:num w:numId="5">
    <w:abstractNumId w:val="24"/>
  </w:num>
  <w:num w:numId="6">
    <w:abstractNumId w:val="8"/>
  </w:num>
  <w:num w:numId="7">
    <w:abstractNumId w:val="21"/>
  </w:num>
  <w:num w:numId="8">
    <w:abstractNumId w:val="2"/>
  </w:num>
  <w:num w:numId="9">
    <w:abstractNumId w:val="16"/>
  </w:num>
  <w:num w:numId="10">
    <w:abstractNumId w:val="19"/>
  </w:num>
  <w:num w:numId="11">
    <w:abstractNumId w:val="0"/>
  </w:num>
  <w:num w:numId="12">
    <w:abstractNumId w:val="23"/>
  </w:num>
  <w:num w:numId="13">
    <w:abstractNumId w:val="11"/>
  </w:num>
  <w:num w:numId="14">
    <w:abstractNumId w:val="15"/>
  </w:num>
  <w:num w:numId="15">
    <w:abstractNumId w:val="18"/>
  </w:num>
  <w:num w:numId="16">
    <w:abstractNumId w:val="4"/>
  </w:num>
  <w:num w:numId="17">
    <w:abstractNumId w:val="13"/>
  </w:num>
  <w:num w:numId="18">
    <w:abstractNumId w:val="5"/>
  </w:num>
  <w:num w:numId="19">
    <w:abstractNumId w:val="3"/>
  </w:num>
  <w:num w:numId="20">
    <w:abstractNumId w:val="14"/>
  </w:num>
  <w:num w:numId="21">
    <w:abstractNumId w:val="25"/>
  </w:num>
  <w:num w:numId="22">
    <w:abstractNumId w:val="9"/>
  </w:num>
  <w:num w:numId="23">
    <w:abstractNumId w:val="17"/>
  </w:num>
  <w:num w:numId="24">
    <w:abstractNumId w:val="26"/>
  </w:num>
  <w:num w:numId="25">
    <w:abstractNumId w:val="20"/>
  </w:num>
  <w:num w:numId="26">
    <w:abstractNumId w:val="22"/>
  </w:num>
  <w:num w:numId="27">
    <w:abstractNumId w:val="6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15804"/>
    <w:rsid w:val="000315DB"/>
    <w:rsid w:val="000A10C2"/>
    <w:rsid w:val="000D11CC"/>
    <w:rsid w:val="00177F74"/>
    <w:rsid w:val="00195E33"/>
    <w:rsid w:val="001B388B"/>
    <w:rsid w:val="00227150"/>
    <w:rsid w:val="00266D14"/>
    <w:rsid w:val="0029288C"/>
    <w:rsid w:val="002A0254"/>
    <w:rsid w:val="002C5818"/>
    <w:rsid w:val="002E748E"/>
    <w:rsid w:val="003445E6"/>
    <w:rsid w:val="003817F7"/>
    <w:rsid w:val="003818E6"/>
    <w:rsid w:val="003853D7"/>
    <w:rsid w:val="00396E2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11DF3"/>
    <w:rsid w:val="00757332"/>
    <w:rsid w:val="00774C33"/>
    <w:rsid w:val="007B104F"/>
    <w:rsid w:val="007E0232"/>
    <w:rsid w:val="007F0BE4"/>
    <w:rsid w:val="00871379"/>
    <w:rsid w:val="008A56F3"/>
    <w:rsid w:val="00914CE3"/>
    <w:rsid w:val="009600E6"/>
    <w:rsid w:val="0098674F"/>
    <w:rsid w:val="009B7654"/>
    <w:rsid w:val="00A20319"/>
    <w:rsid w:val="00A21914"/>
    <w:rsid w:val="00A67688"/>
    <w:rsid w:val="00A707D2"/>
    <w:rsid w:val="00A74A92"/>
    <w:rsid w:val="00A75DA7"/>
    <w:rsid w:val="00A8704B"/>
    <w:rsid w:val="00AB4C80"/>
    <w:rsid w:val="00AD162F"/>
    <w:rsid w:val="00AE66A3"/>
    <w:rsid w:val="00B73DF5"/>
    <w:rsid w:val="00B85D2F"/>
    <w:rsid w:val="00BA707D"/>
    <w:rsid w:val="00C61F72"/>
    <w:rsid w:val="00CB3ED0"/>
    <w:rsid w:val="00D9778A"/>
    <w:rsid w:val="00DC7DEF"/>
    <w:rsid w:val="00DE180B"/>
    <w:rsid w:val="00E043FD"/>
    <w:rsid w:val="00E106AA"/>
    <w:rsid w:val="00E1216F"/>
    <w:rsid w:val="00E15666"/>
    <w:rsid w:val="00E63761"/>
    <w:rsid w:val="00EA3E6C"/>
    <w:rsid w:val="00EA3E7C"/>
    <w:rsid w:val="00EB1C66"/>
    <w:rsid w:val="00EB629E"/>
    <w:rsid w:val="00ED0FED"/>
    <w:rsid w:val="00ED5415"/>
    <w:rsid w:val="00F25363"/>
    <w:rsid w:val="00F672F4"/>
    <w:rsid w:val="00F73D45"/>
    <w:rsid w:val="00F9150D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8E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11CC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1CC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11CC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3818E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818E6"/>
  </w:style>
  <w:style w:type="paragraph" w:styleId="ListParagraph">
    <w:name w:val="List Paragraph"/>
    <w:basedOn w:val="Normal"/>
    <w:uiPriority w:val="34"/>
    <w:qFormat/>
    <w:rsid w:val="000D11C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D11C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0D11C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0D11C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0D11CC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D11C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D11CC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D11CC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1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D11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1CC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D11CC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0D11CC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0D11CC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D11C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D11CC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0D11CC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0D11CC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0D11CC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0D11CC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0D11CC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0D11CC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0D11CC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0D11CC"/>
    <w:rPr>
      <w:color w:val="808080"/>
    </w:rPr>
  </w:style>
  <w:style w:type="character" w:styleId="CommentReference">
    <w:name w:val="annotation reference"/>
    <w:uiPriority w:val="99"/>
    <w:semiHidden/>
    <w:unhideWhenUsed/>
    <w:rsid w:val="000D11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1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1CC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1C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11CC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ECEBE1-3DA0-4AFB-AE38-8E2D9148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20</cp:revision>
  <dcterms:created xsi:type="dcterms:W3CDTF">2016-10-10T22:52:00Z</dcterms:created>
  <dcterms:modified xsi:type="dcterms:W3CDTF">2016-10-21T02:28:00Z</dcterms:modified>
</cp:coreProperties>
</file>