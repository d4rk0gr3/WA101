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6F3D08" w14:textId="77777777" w:rsidR="00142375" w:rsidRDefault="00142375" w:rsidP="00DE180B">
      <w:pPr>
        <w:pStyle w:val="Heading1"/>
      </w:pPr>
      <w:r>
        <w:t>Chapter 5: Connecting to Access Points (AP)</w:t>
      </w:r>
    </w:p>
    <w:p w14:paraId="0F853453" w14:textId="77777777" w:rsidR="00142375" w:rsidRDefault="00142375" w:rsidP="00CB3ED0">
      <w:pPr>
        <w:pStyle w:val="Heading2"/>
      </w:pPr>
      <w:r>
        <w:t>Objective</w:t>
      </w:r>
    </w:p>
    <w:p w14:paraId="7D1EC082" w14:textId="187851D4" w:rsidR="001D5E84" w:rsidRDefault="001D5E84" w:rsidP="001D5E84">
      <w:r>
        <w:t xml:space="preserve">At the end of chapter 5 you will understand the fundamentals of being a </w:t>
      </w:r>
      <w:proofErr w:type="spellStart"/>
      <w:r>
        <w:t>WiFi</w:t>
      </w:r>
      <w:proofErr w:type="spellEnd"/>
      <w:r>
        <w:t xml:space="preserve"> Station</w:t>
      </w:r>
      <w:r w:rsidR="00770B6F">
        <w:t xml:space="preserve"> (STA)</w:t>
      </w:r>
      <w:r w:rsidR="00497903">
        <w:t xml:space="preserve"> and connecting to </w:t>
      </w:r>
      <w:proofErr w:type="spellStart"/>
      <w:r w:rsidR="00497903">
        <w:t>WiFi</w:t>
      </w:r>
      <w:proofErr w:type="spellEnd"/>
      <w:r>
        <w:t xml:space="preserve"> </w:t>
      </w:r>
      <w:r w:rsidR="00770B6F">
        <w:t>A</w:t>
      </w:r>
      <w:r>
        <w:t xml:space="preserve">ccess </w:t>
      </w:r>
      <w:r w:rsidR="00770B6F">
        <w:t>P</w:t>
      </w:r>
      <w:r>
        <w:t>oints</w:t>
      </w:r>
      <w:r w:rsidR="00770B6F">
        <w:t xml:space="preserve"> (AP)</w:t>
      </w:r>
      <w:r>
        <w:t xml:space="preserve">.  </w:t>
      </w:r>
      <w:r w:rsidR="00497903">
        <w:t>You will have an introduction to the TCP/IP Networking stack and y</w:t>
      </w:r>
      <w:r>
        <w:t>ou will have basic understanding of</w:t>
      </w:r>
      <w:r w:rsidR="00CC5240">
        <w:t xml:space="preserve"> the first three layers of the stack i.e.</w:t>
      </w:r>
      <w:r>
        <w:t xml:space="preserve"> physical</w:t>
      </w:r>
      <w:r w:rsidR="00CC5240">
        <w:t>,</w:t>
      </w:r>
      <w:r>
        <w:t xml:space="preserve"> </w:t>
      </w:r>
      <w:proofErr w:type="spellStart"/>
      <w:r w:rsidR="00D97420">
        <w:t>datalink</w:t>
      </w:r>
      <w:proofErr w:type="spellEnd"/>
      <w:r w:rsidR="00D97420">
        <w:t xml:space="preserve"> </w:t>
      </w:r>
      <w:r w:rsidR="00CC5240">
        <w:t xml:space="preserve">and network </w:t>
      </w:r>
      <w:r w:rsidR="00D97420">
        <w:t xml:space="preserve">layers of </w:t>
      </w:r>
      <w:proofErr w:type="spellStart"/>
      <w:r w:rsidR="00D97420">
        <w:t>WiFi</w:t>
      </w:r>
      <w:proofErr w:type="spellEnd"/>
      <w:r w:rsidR="00D97420">
        <w:t xml:space="preserve"> which enable connections and encryption</w:t>
      </w:r>
      <w:r w:rsidR="00CC5240">
        <w:t>.</w:t>
      </w:r>
      <w:r w:rsidR="00D97420">
        <w:t xml:space="preserve"> </w:t>
      </w:r>
      <w:r w:rsidR="00CC5240">
        <w:t>You will understand some of the basics</w:t>
      </w:r>
      <w:r w:rsidR="00D97420">
        <w:t xml:space="preserve"> of IP networking (addresses, </w:t>
      </w:r>
      <w:proofErr w:type="spellStart"/>
      <w:r w:rsidR="00D97420">
        <w:t>netmasks</w:t>
      </w:r>
      <w:proofErr w:type="spellEnd"/>
      <w:r w:rsidR="00D97420">
        <w:t>).  Lastly you will understand the role of the WICED Device Configuration Table (DCT).</w:t>
      </w:r>
    </w:p>
    <w:p w14:paraId="04351485" w14:textId="05D81FAD" w:rsidR="00142375" w:rsidRDefault="001D5E84" w:rsidP="001D5E84">
      <w:pPr>
        <w:pStyle w:val="Heading2"/>
      </w:pPr>
      <w:r>
        <w:t>Ti</w:t>
      </w:r>
      <w:r w:rsidR="00142375">
        <w:t xml:space="preserve">me: 1 </w:t>
      </w:r>
      <w:proofErr w:type="spellStart"/>
      <w:r w:rsidR="00142375">
        <w:t>Hr</w:t>
      </w:r>
      <w:proofErr w:type="spellEnd"/>
    </w:p>
    <w:p w14:paraId="0360E6EC" w14:textId="77777777" w:rsidR="00142375" w:rsidRDefault="00142375" w:rsidP="00227150">
      <w:pPr>
        <w:pStyle w:val="Heading2"/>
      </w:pPr>
      <w:r>
        <w:t>Fundamentals</w:t>
      </w:r>
    </w:p>
    <w:p w14:paraId="37878C7B" w14:textId="3E4E67EE" w:rsidR="00142375" w:rsidRDefault="00497903" w:rsidP="00227150">
      <w:pPr>
        <w:pStyle w:val="Heading3"/>
      </w:pPr>
      <w:r>
        <w:t xml:space="preserve">TCP/IP </w:t>
      </w:r>
      <w:r w:rsidR="00142375">
        <w:t>Networking Stack</w:t>
      </w:r>
    </w:p>
    <w:p w14:paraId="7A04B3E1" w14:textId="1A805886" w:rsidR="00497903" w:rsidRPr="00497903" w:rsidRDefault="00497903" w:rsidP="00497903">
      <w:r>
        <w:t>Almost all complicated systems manage the overall complexity by dividing the system into layers</w:t>
      </w:r>
      <w:bookmarkStart w:id="0" w:name="_GoBack"/>
      <w:bookmarkEnd w:id="0"/>
      <w:r>
        <w:t xml:space="preserve">.  The “Network Stack” or “TCP/IP Network Stack” is exactly that, a hierarchical system for reliably communicating over </w:t>
      </w:r>
      <w:r w:rsidR="00CC5240">
        <w:t>multiple networking mediums (</w:t>
      </w:r>
      <w:proofErr w:type="spellStart"/>
      <w:r w:rsidR="00CC5240">
        <w:t>Wifi</w:t>
      </w:r>
      <w:proofErr w:type="spellEnd"/>
      <w:r w:rsidR="00CC5240">
        <w:t>, Ethernet, etc.)</w:t>
      </w:r>
    </w:p>
    <w:tbl>
      <w:tblPr>
        <w:tblW w:w="5000" w:type="pct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445"/>
        <w:gridCol w:w="1984"/>
        <w:gridCol w:w="2141"/>
        <w:gridCol w:w="3770"/>
      </w:tblGrid>
      <w:tr w:rsidR="00497903" w:rsidRPr="00497903" w14:paraId="04CAEFB6" w14:textId="77777777" w:rsidTr="00CC5240">
        <w:trPr>
          <w:trHeight w:val="457"/>
        </w:trPr>
        <w:tc>
          <w:tcPr>
            <w:tcW w:w="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DA2C47" w14:textId="77777777" w:rsidR="00497903" w:rsidRPr="00497903" w:rsidRDefault="00497903" w:rsidP="00497903">
            <w:pPr>
              <w:rPr>
                <w:b/>
              </w:rPr>
            </w:pPr>
            <w:r w:rsidRPr="00497903">
              <w:rPr>
                <w:b/>
              </w:rPr>
              <w:t>Layer</w:t>
            </w:r>
          </w:p>
        </w:tc>
        <w:tc>
          <w:tcPr>
            <w:tcW w:w="10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E1579E" w14:textId="77777777" w:rsidR="00497903" w:rsidRPr="00497903" w:rsidRDefault="00497903" w:rsidP="00497903">
            <w:pPr>
              <w:rPr>
                <w:b/>
              </w:rPr>
            </w:pPr>
            <w:r w:rsidRPr="00497903">
              <w:rPr>
                <w:b/>
              </w:rPr>
              <w:t>Protocol</w:t>
            </w:r>
          </w:p>
        </w:tc>
        <w:tc>
          <w:tcPr>
            <w:tcW w:w="11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EB083D" w14:textId="77777777" w:rsidR="00497903" w:rsidRPr="00497903" w:rsidRDefault="00497903" w:rsidP="00497903">
            <w:pPr>
              <w:rPr>
                <w:b/>
              </w:rPr>
            </w:pPr>
            <w:r w:rsidRPr="00497903">
              <w:rPr>
                <w:b/>
              </w:rPr>
              <w:t>Protocol Data Unit</w:t>
            </w:r>
          </w:p>
        </w:tc>
        <w:tc>
          <w:tcPr>
            <w:tcW w:w="20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A7DCB6" w14:textId="77777777" w:rsidR="00497903" w:rsidRPr="00497903" w:rsidRDefault="00497903" w:rsidP="00497903">
            <w:pPr>
              <w:rPr>
                <w:b/>
              </w:rPr>
            </w:pPr>
            <w:r w:rsidRPr="00497903">
              <w:rPr>
                <w:b/>
              </w:rPr>
              <w:t>Comment</w:t>
            </w:r>
          </w:p>
        </w:tc>
      </w:tr>
      <w:tr w:rsidR="00497903" w:rsidRPr="00497903" w14:paraId="210B6B18" w14:textId="77777777" w:rsidTr="00497903">
        <w:trPr>
          <w:trHeight w:val="584"/>
        </w:trPr>
        <w:tc>
          <w:tcPr>
            <w:tcW w:w="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5AD86E" w14:textId="77777777" w:rsidR="00497903" w:rsidRPr="00497903" w:rsidRDefault="00497903" w:rsidP="00497903">
            <w:hyperlink r:id="rId6" w:history="1">
              <w:r w:rsidRPr="00497903">
                <w:rPr>
                  <w:rStyle w:val="Hyperlink"/>
                </w:rPr>
                <w:t>Application</w:t>
              </w:r>
            </w:hyperlink>
          </w:p>
        </w:tc>
        <w:tc>
          <w:tcPr>
            <w:tcW w:w="10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2DE075" w14:textId="77777777" w:rsidR="00497903" w:rsidRPr="00497903" w:rsidRDefault="00497903" w:rsidP="00497903">
            <w:hyperlink r:id="rId7" w:history="1">
              <w:r w:rsidRPr="00497903">
                <w:rPr>
                  <w:rStyle w:val="Hyperlink"/>
                </w:rPr>
                <w:t xml:space="preserve">HTTP </w:t>
              </w:r>
            </w:hyperlink>
            <w:r w:rsidRPr="00497903">
              <w:t xml:space="preserve">+ </w:t>
            </w:r>
            <w:hyperlink r:id="rId8" w:history="1">
              <w:r w:rsidRPr="00497903">
                <w:rPr>
                  <w:rStyle w:val="Hyperlink"/>
                </w:rPr>
                <w:t>MQTT</w:t>
              </w:r>
            </w:hyperlink>
          </w:p>
        </w:tc>
        <w:tc>
          <w:tcPr>
            <w:tcW w:w="11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08C2F2" w14:textId="77777777" w:rsidR="00497903" w:rsidRPr="00497903" w:rsidRDefault="00497903" w:rsidP="00497903"/>
        </w:tc>
        <w:tc>
          <w:tcPr>
            <w:tcW w:w="20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2B7A9B" w14:textId="77777777" w:rsidR="00497903" w:rsidRPr="00497903" w:rsidRDefault="00497903" w:rsidP="00497903"/>
        </w:tc>
      </w:tr>
      <w:tr w:rsidR="00497903" w:rsidRPr="00497903" w14:paraId="121EAE03" w14:textId="77777777" w:rsidTr="00497903">
        <w:trPr>
          <w:trHeight w:val="584"/>
        </w:trPr>
        <w:tc>
          <w:tcPr>
            <w:tcW w:w="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1848F1" w14:textId="77777777" w:rsidR="00497903" w:rsidRPr="00497903" w:rsidRDefault="00497903" w:rsidP="00497903">
            <w:hyperlink r:id="rId9" w:history="1">
              <w:r w:rsidRPr="00497903">
                <w:rPr>
                  <w:rStyle w:val="Hyperlink"/>
                </w:rPr>
                <w:t>Transport</w:t>
              </w:r>
            </w:hyperlink>
          </w:p>
        </w:tc>
        <w:tc>
          <w:tcPr>
            <w:tcW w:w="10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B31B7F" w14:textId="77777777" w:rsidR="00497903" w:rsidRPr="00497903" w:rsidRDefault="00497903" w:rsidP="00497903">
            <w:hyperlink r:id="rId10" w:history="1">
              <w:r w:rsidRPr="00497903">
                <w:rPr>
                  <w:rStyle w:val="Hyperlink"/>
                </w:rPr>
                <w:t xml:space="preserve">TCP </w:t>
              </w:r>
            </w:hyperlink>
            <w:r w:rsidRPr="00497903">
              <w:t xml:space="preserve">+ </w:t>
            </w:r>
            <w:hyperlink r:id="rId11" w:history="1">
              <w:r w:rsidRPr="00497903">
                <w:rPr>
                  <w:rStyle w:val="Hyperlink"/>
                </w:rPr>
                <w:t>UDP</w:t>
              </w:r>
            </w:hyperlink>
          </w:p>
        </w:tc>
        <w:tc>
          <w:tcPr>
            <w:tcW w:w="11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3297BA" w14:textId="77777777" w:rsidR="00497903" w:rsidRPr="00497903" w:rsidRDefault="00497903" w:rsidP="00497903">
            <w:r w:rsidRPr="00497903">
              <w:t>Segments + Datagram</w:t>
            </w:r>
          </w:p>
        </w:tc>
        <w:tc>
          <w:tcPr>
            <w:tcW w:w="20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F38413" w14:textId="77777777" w:rsidR="00497903" w:rsidRPr="00497903" w:rsidRDefault="00497903" w:rsidP="00497903"/>
        </w:tc>
      </w:tr>
      <w:tr w:rsidR="00497903" w:rsidRPr="00497903" w14:paraId="281334D4" w14:textId="77777777" w:rsidTr="00497903">
        <w:trPr>
          <w:trHeight w:val="584"/>
        </w:trPr>
        <w:tc>
          <w:tcPr>
            <w:tcW w:w="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066C27" w14:textId="110D5AEB" w:rsidR="00497903" w:rsidRPr="00497903" w:rsidRDefault="00497903" w:rsidP="00497903">
            <w:hyperlink r:id="rId12" w:history="1">
              <w:r w:rsidRPr="00497903">
                <w:rPr>
                  <w:rStyle w:val="Hyperlink"/>
                </w:rPr>
                <w:t>Network</w:t>
              </w:r>
            </w:hyperlink>
          </w:p>
        </w:tc>
        <w:tc>
          <w:tcPr>
            <w:tcW w:w="10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6FDD73" w14:textId="1B622A8B" w:rsidR="00497903" w:rsidRPr="00497903" w:rsidRDefault="00497903" w:rsidP="00497903">
            <w:hyperlink r:id="rId13" w:history="1">
              <w:r w:rsidRPr="00497903">
                <w:rPr>
                  <w:rStyle w:val="Hyperlink"/>
                </w:rPr>
                <w:t>IP</w:t>
              </w:r>
            </w:hyperlink>
            <w:r w:rsidR="00CC5240">
              <w:t xml:space="preserve"> + </w:t>
            </w:r>
            <w:hyperlink r:id="rId14" w:history="1">
              <w:r w:rsidR="00CC5240" w:rsidRPr="00CC5240">
                <w:rPr>
                  <w:rStyle w:val="Hyperlink"/>
                </w:rPr>
                <w:t>ICMP</w:t>
              </w:r>
            </w:hyperlink>
          </w:p>
        </w:tc>
        <w:tc>
          <w:tcPr>
            <w:tcW w:w="11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8F50FB" w14:textId="77777777" w:rsidR="00497903" w:rsidRPr="00497903" w:rsidRDefault="00497903" w:rsidP="00497903">
            <w:r w:rsidRPr="00497903">
              <w:t>Packets</w:t>
            </w:r>
          </w:p>
        </w:tc>
        <w:tc>
          <w:tcPr>
            <w:tcW w:w="20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227C9B" w14:textId="77777777" w:rsidR="00497903" w:rsidRPr="00497903" w:rsidRDefault="00497903" w:rsidP="00497903"/>
        </w:tc>
      </w:tr>
      <w:tr w:rsidR="00497903" w:rsidRPr="00497903" w14:paraId="10C0C25D" w14:textId="77777777" w:rsidTr="00497903">
        <w:trPr>
          <w:trHeight w:val="584"/>
        </w:trPr>
        <w:tc>
          <w:tcPr>
            <w:tcW w:w="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DE7FC9" w14:textId="784060C3" w:rsidR="00497903" w:rsidRPr="00497903" w:rsidRDefault="00497903" w:rsidP="00497903">
            <w:hyperlink r:id="rId15" w:history="1">
              <w:r w:rsidRPr="00497903">
                <w:rPr>
                  <w:rStyle w:val="Hyperlink"/>
                </w:rPr>
                <w:t>Data-Link</w:t>
              </w:r>
            </w:hyperlink>
          </w:p>
        </w:tc>
        <w:tc>
          <w:tcPr>
            <w:tcW w:w="10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D90289" w14:textId="77777777" w:rsidR="00497903" w:rsidRPr="00497903" w:rsidRDefault="00497903" w:rsidP="00497903">
            <w:proofErr w:type="spellStart"/>
            <w:r w:rsidRPr="00497903">
              <w:t>WiFi</w:t>
            </w:r>
            <w:proofErr w:type="spellEnd"/>
          </w:p>
        </w:tc>
        <w:tc>
          <w:tcPr>
            <w:tcW w:w="11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43044E" w14:textId="77777777" w:rsidR="00497903" w:rsidRPr="00497903" w:rsidRDefault="00497903" w:rsidP="00497903">
            <w:r w:rsidRPr="00497903">
              <w:t>Frames</w:t>
            </w:r>
          </w:p>
        </w:tc>
        <w:tc>
          <w:tcPr>
            <w:tcW w:w="20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090990" w14:textId="3DB81E17" w:rsidR="00497903" w:rsidRPr="00497903" w:rsidRDefault="00497903" w:rsidP="00497903">
            <w:r w:rsidRPr="00497903">
              <w:t>Converts bits into unencrypte</w:t>
            </w:r>
            <w:r>
              <w:t>d</w:t>
            </w:r>
            <w:r w:rsidRPr="00497903">
              <w:t xml:space="preserve"> frames</w:t>
            </w:r>
            <w:r>
              <w:t xml:space="preserve">.  This layer only communicates only on the Local Area Network </w:t>
            </w:r>
          </w:p>
        </w:tc>
      </w:tr>
      <w:tr w:rsidR="00497903" w:rsidRPr="00497903" w14:paraId="77EB821D" w14:textId="77777777" w:rsidTr="00497903">
        <w:trPr>
          <w:trHeight w:val="584"/>
        </w:trPr>
        <w:tc>
          <w:tcPr>
            <w:tcW w:w="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ED3696" w14:textId="77777777" w:rsidR="00497903" w:rsidRPr="00497903" w:rsidRDefault="00497903" w:rsidP="00497903">
            <w:hyperlink r:id="rId16" w:history="1">
              <w:r w:rsidRPr="00497903">
                <w:rPr>
                  <w:rStyle w:val="Hyperlink"/>
                </w:rPr>
                <w:t>Physical</w:t>
              </w:r>
            </w:hyperlink>
          </w:p>
        </w:tc>
        <w:tc>
          <w:tcPr>
            <w:tcW w:w="10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53F94D" w14:textId="77777777" w:rsidR="00497903" w:rsidRPr="00497903" w:rsidRDefault="00497903" w:rsidP="00497903">
            <w:r w:rsidRPr="00497903">
              <w:t>802.11b</w:t>
            </w:r>
          </w:p>
        </w:tc>
        <w:tc>
          <w:tcPr>
            <w:tcW w:w="11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8FCC86" w14:textId="77777777" w:rsidR="00497903" w:rsidRPr="00497903" w:rsidRDefault="00497903" w:rsidP="00497903">
            <w:r w:rsidRPr="00497903">
              <w:t>Bits</w:t>
            </w:r>
          </w:p>
        </w:tc>
        <w:tc>
          <w:tcPr>
            <w:tcW w:w="20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A60A72" w14:textId="58CD16B8" w:rsidR="00497903" w:rsidRPr="00497903" w:rsidRDefault="00497903" w:rsidP="00497903">
            <w:r w:rsidRPr="00497903">
              <w:t>Sends and receives streams of bits</w:t>
            </w:r>
            <w:r>
              <w:t xml:space="preserve"> over the </w:t>
            </w:r>
            <w:proofErr w:type="spellStart"/>
            <w:r>
              <w:t>WiFi</w:t>
            </w:r>
            <w:proofErr w:type="spellEnd"/>
            <w:r>
              <w:t xml:space="preserve"> Radio</w:t>
            </w:r>
          </w:p>
        </w:tc>
      </w:tr>
    </w:tbl>
    <w:p w14:paraId="0E3BE5C9" w14:textId="77777777" w:rsidR="00497903" w:rsidRPr="00497903" w:rsidRDefault="00497903" w:rsidP="00497903"/>
    <w:p w14:paraId="3662039B" w14:textId="15AE5E93" w:rsidR="00142375" w:rsidRDefault="00142375" w:rsidP="00D97420">
      <w:pPr>
        <w:pStyle w:val="Heading3"/>
      </w:pPr>
      <w:r>
        <w:lastRenderedPageBreak/>
        <w:t>(physical layer) Channels</w:t>
      </w:r>
    </w:p>
    <w:p w14:paraId="693134F6" w14:textId="77777777" w:rsidR="00142375" w:rsidRDefault="00142375" w:rsidP="00D97420">
      <w:pPr>
        <w:pStyle w:val="Heading3"/>
      </w:pPr>
      <w:r>
        <w:t>(data link layer) SSID</w:t>
      </w:r>
    </w:p>
    <w:p w14:paraId="1FC9B18A" w14:textId="77777777" w:rsidR="00142375" w:rsidRDefault="00142375" w:rsidP="00D97420">
      <w:pPr>
        <w:pStyle w:val="Heading3"/>
      </w:pPr>
      <w:r>
        <w:t>(data link layer) Encryption</w:t>
      </w:r>
    </w:p>
    <w:p w14:paraId="17ACAB64" w14:textId="77777777" w:rsidR="00142375" w:rsidRDefault="00142375" w:rsidP="00D97420">
      <w:pPr>
        <w:pStyle w:val="Heading4"/>
      </w:pPr>
      <w:r>
        <w:t>OPEN</w:t>
      </w:r>
    </w:p>
    <w:p w14:paraId="5637CDE7" w14:textId="77777777" w:rsidR="00142375" w:rsidRDefault="00142375" w:rsidP="00D97420">
      <w:pPr>
        <w:pStyle w:val="Heading4"/>
      </w:pPr>
      <w:r>
        <w:t>WEP</w:t>
      </w:r>
    </w:p>
    <w:p w14:paraId="35E30810" w14:textId="77777777" w:rsidR="00142375" w:rsidRDefault="00142375" w:rsidP="00D97420">
      <w:pPr>
        <w:pStyle w:val="Heading4"/>
      </w:pPr>
      <w:r>
        <w:t>WPA2 PSK or Personal</w:t>
      </w:r>
    </w:p>
    <w:p w14:paraId="61B90BED" w14:textId="4DB0D01E" w:rsidR="00142375" w:rsidRDefault="00142375" w:rsidP="00D97420">
      <w:pPr>
        <w:pStyle w:val="Heading4"/>
      </w:pPr>
      <w:r>
        <w:t>WPA</w:t>
      </w:r>
      <w:r w:rsidR="004D5FF5">
        <w:t>2 Enterprise</w:t>
      </w:r>
    </w:p>
    <w:p w14:paraId="394EEE73" w14:textId="7DC5FA19" w:rsidR="00142375" w:rsidRDefault="00D97420" w:rsidP="00227150">
      <w:pPr>
        <w:pStyle w:val="Heading3"/>
      </w:pPr>
      <w:r>
        <w:t>IP Networking</w:t>
      </w:r>
    </w:p>
    <w:p w14:paraId="77DD3EFA" w14:textId="10CFF9C9" w:rsidR="00D97420" w:rsidRDefault="00D97420" w:rsidP="00D97420">
      <w:pPr>
        <w:pStyle w:val="Heading4"/>
      </w:pPr>
      <w:r>
        <w:t>IP Address</w:t>
      </w:r>
    </w:p>
    <w:p w14:paraId="5CFB397C" w14:textId="237313EC" w:rsidR="00D97420" w:rsidRDefault="00D97420" w:rsidP="00D97420">
      <w:pPr>
        <w:pStyle w:val="Heading4"/>
      </w:pPr>
      <w:proofErr w:type="spellStart"/>
      <w:r>
        <w:t>netmask</w:t>
      </w:r>
      <w:proofErr w:type="spellEnd"/>
    </w:p>
    <w:p w14:paraId="1B939F11" w14:textId="77777777" w:rsidR="00C74007" w:rsidRDefault="00C74007" w:rsidP="00227150">
      <w:pPr>
        <w:pStyle w:val="Heading3"/>
      </w:pPr>
      <w:r>
        <w:t>Introducers</w:t>
      </w:r>
    </w:p>
    <w:p w14:paraId="05FD54CB" w14:textId="094A1889" w:rsidR="004D5FF5" w:rsidRDefault="004D5FF5" w:rsidP="00227150">
      <w:pPr>
        <w:pStyle w:val="Heading3"/>
      </w:pPr>
      <w:r>
        <w:t>WICED DCT</w:t>
      </w:r>
    </w:p>
    <w:p w14:paraId="241E8ED7" w14:textId="77777777" w:rsidR="00142375" w:rsidRDefault="00142375" w:rsidP="0029288C">
      <w:pPr>
        <w:pStyle w:val="Heading2"/>
      </w:pPr>
      <w:r>
        <w:t>Exercise(s)</w:t>
      </w:r>
    </w:p>
    <w:p w14:paraId="39822A61" w14:textId="77777777" w:rsidR="004D5FF5" w:rsidRDefault="004D5FF5" w:rsidP="004D5FF5">
      <w:pPr>
        <w:pStyle w:val="Heading3"/>
      </w:pPr>
      <w:r>
        <w:t>run the snip app that lets you select with AP to connect to</w:t>
      </w:r>
    </w:p>
    <w:p w14:paraId="51A0A42D" w14:textId="190E6559" w:rsidR="004D5FF5" w:rsidRDefault="004D5FF5" w:rsidP="004D5FF5">
      <w:pPr>
        <w:pStyle w:val="Heading3"/>
      </w:pPr>
      <w:r>
        <w:t>pre-program SSID open</w:t>
      </w:r>
    </w:p>
    <w:p w14:paraId="4B1C55A5" w14:textId="7AF4B06D" w:rsidR="004D5FF5" w:rsidRDefault="004D5FF5" w:rsidP="004D5FF5">
      <w:pPr>
        <w:pStyle w:val="Heading3"/>
      </w:pPr>
      <w:r>
        <w:t xml:space="preserve">pre-program SSID </w:t>
      </w:r>
      <w:proofErr w:type="spellStart"/>
      <w:r>
        <w:t>wep</w:t>
      </w:r>
      <w:proofErr w:type="spellEnd"/>
    </w:p>
    <w:p w14:paraId="5852C8F8" w14:textId="182139BD" w:rsidR="004D5FF5" w:rsidRDefault="004D5FF5" w:rsidP="004D5FF5">
      <w:pPr>
        <w:pStyle w:val="Heading3"/>
      </w:pPr>
      <w:r>
        <w:t>pre-program SSID WPA2</w:t>
      </w:r>
    </w:p>
    <w:p w14:paraId="1AC7437E" w14:textId="4730528F" w:rsidR="004D5FF5" w:rsidRDefault="004D5FF5" w:rsidP="004D5FF5">
      <w:pPr>
        <w:pStyle w:val="Heading3"/>
      </w:pPr>
      <w:r>
        <w:t>enter the SSID and write to the DCT</w:t>
      </w:r>
    </w:p>
    <w:p w14:paraId="05999B3B" w14:textId="77777777" w:rsidR="00142375" w:rsidRDefault="00142375" w:rsidP="004D5FF5">
      <w:pPr>
        <w:pStyle w:val="Heading3"/>
      </w:pPr>
      <w:r>
        <w:t>Find access points</w:t>
      </w:r>
    </w:p>
    <w:p w14:paraId="70E4DE67" w14:textId="77777777" w:rsidR="00142375" w:rsidRDefault="00142375" w:rsidP="004D5FF5">
      <w:pPr>
        <w:pStyle w:val="Heading3"/>
      </w:pPr>
      <w:r>
        <w:t>Security (</w:t>
      </w:r>
      <w:proofErr w:type="spellStart"/>
      <w:r>
        <w:t>wep</w:t>
      </w:r>
      <w:proofErr w:type="spellEnd"/>
      <w:r>
        <w:t xml:space="preserve">, </w:t>
      </w:r>
      <w:proofErr w:type="spellStart"/>
      <w:r>
        <w:t>wpa</w:t>
      </w:r>
      <w:proofErr w:type="spellEnd"/>
    </w:p>
    <w:p w14:paraId="1735098F" w14:textId="77777777" w:rsidR="00142375" w:rsidRDefault="00142375" w:rsidP="004D5FF5">
      <w:pPr>
        <w:pStyle w:val="Heading3"/>
      </w:pPr>
      <w:proofErr w:type="spellStart"/>
      <w:r>
        <w:t>Dhcp</w:t>
      </w:r>
      <w:proofErr w:type="spellEnd"/>
      <w:r>
        <w:t xml:space="preserve">, </w:t>
      </w:r>
      <w:proofErr w:type="spellStart"/>
      <w:r>
        <w:t>dns</w:t>
      </w:r>
      <w:proofErr w:type="spellEnd"/>
      <w:r>
        <w:t>,</w:t>
      </w:r>
    </w:p>
    <w:p w14:paraId="3EE5C842" w14:textId="725D7278" w:rsidR="550CC2F5" w:rsidRDefault="00142375" w:rsidP="004D5FF5">
      <w:pPr>
        <w:pStyle w:val="Heading3"/>
      </w:pPr>
      <w:r>
        <w:t>connect/reconnect</w:t>
      </w:r>
    </w:p>
    <w:sectPr w:rsidR="550CC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74C2A14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D61B4B"/>
    <w:multiLevelType w:val="hybridMultilevel"/>
    <w:tmpl w:val="98BE5D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4543757"/>
    <w:multiLevelType w:val="hybridMultilevel"/>
    <w:tmpl w:val="6C4AC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DF127C"/>
    <w:multiLevelType w:val="hybridMultilevel"/>
    <w:tmpl w:val="680C0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CF3F66"/>
    <w:multiLevelType w:val="hybridMultilevel"/>
    <w:tmpl w:val="9640A3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B02049"/>
    <w:multiLevelType w:val="hybridMultilevel"/>
    <w:tmpl w:val="49B88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8B3026"/>
    <w:multiLevelType w:val="hybridMultilevel"/>
    <w:tmpl w:val="A21CA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696B40"/>
    <w:multiLevelType w:val="hybridMultilevel"/>
    <w:tmpl w:val="AF1E8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321BD4"/>
    <w:multiLevelType w:val="hybridMultilevel"/>
    <w:tmpl w:val="93246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E43F91"/>
    <w:multiLevelType w:val="hybridMultilevel"/>
    <w:tmpl w:val="BDC4A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3B4EC7"/>
    <w:multiLevelType w:val="hybridMultilevel"/>
    <w:tmpl w:val="B7EAFA64"/>
    <w:lvl w:ilvl="0" w:tplc="910AC9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C279C6"/>
    <w:multiLevelType w:val="hybridMultilevel"/>
    <w:tmpl w:val="0B5E56A8"/>
    <w:lvl w:ilvl="0" w:tplc="F9782700">
      <w:start w:val="1"/>
      <w:numFmt w:val="decimal"/>
      <w:lvlText w:val="%1."/>
      <w:lvlJc w:val="left"/>
      <w:pPr>
        <w:ind w:left="720" w:hanging="360"/>
      </w:pPr>
    </w:lvl>
    <w:lvl w:ilvl="1" w:tplc="892E4E50">
      <w:start w:val="1"/>
      <w:numFmt w:val="lowerLetter"/>
      <w:lvlText w:val="%2."/>
      <w:lvlJc w:val="left"/>
      <w:pPr>
        <w:ind w:left="1440" w:hanging="360"/>
      </w:pPr>
    </w:lvl>
    <w:lvl w:ilvl="2" w:tplc="D77E929E">
      <w:start w:val="1"/>
      <w:numFmt w:val="lowerRoman"/>
      <w:lvlText w:val="%3."/>
      <w:lvlJc w:val="right"/>
      <w:pPr>
        <w:ind w:left="2160" w:hanging="180"/>
      </w:pPr>
    </w:lvl>
    <w:lvl w:ilvl="3" w:tplc="1DD4D6DC">
      <w:start w:val="1"/>
      <w:numFmt w:val="decimal"/>
      <w:lvlText w:val="%4."/>
      <w:lvlJc w:val="left"/>
      <w:pPr>
        <w:ind w:left="2880" w:hanging="360"/>
      </w:pPr>
    </w:lvl>
    <w:lvl w:ilvl="4" w:tplc="4B7E82E4">
      <w:start w:val="1"/>
      <w:numFmt w:val="lowerLetter"/>
      <w:lvlText w:val="%5."/>
      <w:lvlJc w:val="left"/>
      <w:pPr>
        <w:ind w:left="3600" w:hanging="360"/>
      </w:pPr>
    </w:lvl>
    <w:lvl w:ilvl="5" w:tplc="F7C49E4E">
      <w:start w:val="1"/>
      <w:numFmt w:val="lowerRoman"/>
      <w:lvlText w:val="%6."/>
      <w:lvlJc w:val="right"/>
      <w:pPr>
        <w:ind w:left="4320" w:hanging="180"/>
      </w:pPr>
    </w:lvl>
    <w:lvl w:ilvl="6" w:tplc="AADA2206">
      <w:start w:val="1"/>
      <w:numFmt w:val="decimal"/>
      <w:lvlText w:val="%7."/>
      <w:lvlJc w:val="left"/>
      <w:pPr>
        <w:ind w:left="5040" w:hanging="360"/>
      </w:pPr>
    </w:lvl>
    <w:lvl w:ilvl="7" w:tplc="CB54D4D8">
      <w:start w:val="1"/>
      <w:numFmt w:val="lowerLetter"/>
      <w:lvlText w:val="%8."/>
      <w:lvlJc w:val="left"/>
      <w:pPr>
        <w:ind w:left="5760" w:hanging="360"/>
      </w:pPr>
    </w:lvl>
    <w:lvl w:ilvl="8" w:tplc="0DFCE01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A51505"/>
    <w:multiLevelType w:val="hybridMultilevel"/>
    <w:tmpl w:val="257C8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E7742C"/>
    <w:multiLevelType w:val="hybridMultilevel"/>
    <w:tmpl w:val="0DDC1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D6B48A5"/>
    <w:multiLevelType w:val="hybridMultilevel"/>
    <w:tmpl w:val="CC2EA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CB17C4"/>
    <w:multiLevelType w:val="hybridMultilevel"/>
    <w:tmpl w:val="847E7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A0D7024"/>
    <w:multiLevelType w:val="hybridMultilevel"/>
    <w:tmpl w:val="D06C6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B05BC1"/>
    <w:multiLevelType w:val="hybridMultilevel"/>
    <w:tmpl w:val="A43AB8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C781F7D"/>
    <w:multiLevelType w:val="hybridMultilevel"/>
    <w:tmpl w:val="64C8EB9A"/>
    <w:lvl w:ilvl="0" w:tplc="7B200F2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0124E8B"/>
    <w:multiLevelType w:val="hybridMultilevel"/>
    <w:tmpl w:val="69B4A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7236A12"/>
    <w:multiLevelType w:val="hybridMultilevel"/>
    <w:tmpl w:val="19B0C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43739C9"/>
    <w:multiLevelType w:val="hybridMultilevel"/>
    <w:tmpl w:val="4D169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83E41CA"/>
    <w:multiLevelType w:val="hybridMultilevel"/>
    <w:tmpl w:val="664AA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F9D6C64"/>
    <w:multiLevelType w:val="hybridMultilevel"/>
    <w:tmpl w:val="08C2464E"/>
    <w:lvl w:ilvl="0" w:tplc="B37E6A2C">
      <w:start w:val="1"/>
      <w:numFmt w:val="decimal"/>
      <w:lvlText w:val="%1."/>
      <w:lvlJc w:val="left"/>
      <w:pPr>
        <w:ind w:left="360" w:hanging="360"/>
      </w:pPr>
    </w:lvl>
    <w:lvl w:ilvl="1" w:tplc="91FAB8DE">
      <w:start w:val="1"/>
      <w:numFmt w:val="lowerLetter"/>
      <w:lvlText w:val="%2."/>
      <w:lvlJc w:val="left"/>
      <w:pPr>
        <w:ind w:left="1080" w:hanging="360"/>
      </w:pPr>
    </w:lvl>
    <w:lvl w:ilvl="2" w:tplc="B70CE3E8">
      <w:start w:val="1"/>
      <w:numFmt w:val="lowerRoman"/>
      <w:lvlText w:val="%3."/>
      <w:lvlJc w:val="right"/>
      <w:pPr>
        <w:ind w:left="1800" w:hanging="180"/>
      </w:pPr>
    </w:lvl>
    <w:lvl w:ilvl="3" w:tplc="EC88CF78">
      <w:start w:val="1"/>
      <w:numFmt w:val="decimal"/>
      <w:lvlText w:val="%4."/>
      <w:lvlJc w:val="left"/>
      <w:pPr>
        <w:ind w:left="2520" w:hanging="360"/>
      </w:pPr>
    </w:lvl>
    <w:lvl w:ilvl="4" w:tplc="CB1C95DC">
      <w:start w:val="1"/>
      <w:numFmt w:val="lowerLetter"/>
      <w:lvlText w:val="%5."/>
      <w:lvlJc w:val="left"/>
      <w:pPr>
        <w:ind w:left="3240" w:hanging="360"/>
      </w:pPr>
    </w:lvl>
    <w:lvl w:ilvl="5" w:tplc="9FC4A1C6">
      <w:start w:val="1"/>
      <w:numFmt w:val="lowerRoman"/>
      <w:lvlText w:val="%6."/>
      <w:lvlJc w:val="right"/>
      <w:pPr>
        <w:ind w:left="3960" w:hanging="180"/>
      </w:pPr>
    </w:lvl>
    <w:lvl w:ilvl="6" w:tplc="D5D26060">
      <w:start w:val="1"/>
      <w:numFmt w:val="decimal"/>
      <w:lvlText w:val="%7."/>
      <w:lvlJc w:val="left"/>
      <w:pPr>
        <w:ind w:left="4680" w:hanging="360"/>
      </w:pPr>
    </w:lvl>
    <w:lvl w:ilvl="7" w:tplc="A1CEEA58">
      <w:start w:val="1"/>
      <w:numFmt w:val="lowerLetter"/>
      <w:lvlText w:val="%8."/>
      <w:lvlJc w:val="left"/>
      <w:pPr>
        <w:ind w:left="5400" w:hanging="360"/>
      </w:pPr>
    </w:lvl>
    <w:lvl w:ilvl="8" w:tplc="E0B4E89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3"/>
  </w:num>
  <w:num w:numId="2">
    <w:abstractNumId w:val="11"/>
  </w:num>
  <w:num w:numId="3">
    <w:abstractNumId w:val="7"/>
  </w:num>
  <w:num w:numId="4">
    <w:abstractNumId w:val="2"/>
  </w:num>
  <w:num w:numId="5">
    <w:abstractNumId w:val="21"/>
  </w:num>
  <w:num w:numId="6">
    <w:abstractNumId w:val="8"/>
  </w:num>
  <w:num w:numId="7">
    <w:abstractNumId w:val="19"/>
  </w:num>
  <w:num w:numId="8">
    <w:abstractNumId w:val="3"/>
  </w:num>
  <w:num w:numId="9">
    <w:abstractNumId w:val="15"/>
  </w:num>
  <w:num w:numId="10">
    <w:abstractNumId w:val="18"/>
  </w:num>
  <w:num w:numId="11">
    <w:abstractNumId w:val="1"/>
  </w:num>
  <w:num w:numId="12">
    <w:abstractNumId w:val="20"/>
  </w:num>
  <w:num w:numId="13">
    <w:abstractNumId w:val="10"/>
  </w:num>
  <w:num w:numId="14">
    <w:abstractNumId w:val="14"/>
  </w:num>
  <w:num w:numId="15">
    <w:abstractNumId w:val="17"/>
  </w:num>
  <w:num w:numId="16">
    <w:abstractNumId w:val="5"/>
  </w:num>
  <w:num w:numId="17">
    <w:abstractNumId w:val="12"/>
  </w:num>
  <w:num w:numId="18">
    <w:abstractNumId w:val="6"/>
  </w:num>
  <w:num w:numId="19">
    <w:abstractNumId w:val="4"/>
  </w:num>
  <w:num w:numId="20">
    <w:abstractNumId w:val="13"/>
  </w:num>
  <w:num w:numId="21">
    <w:abstractNumId w:val="22"/>
  </w:num>
  <w:num w:numId="22">
    <w:abstractNumId w:val="9"/>
  </w:num>
  <w:num w:numId="23">
    <w:abstractNumId w:val="16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spelling="clean" w:grammar="clean"/>
  <w:attachedTemplate r:id="rId1"/>
  <w:linkStyl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22FFD3"/>
    <w:rsid w:val="000A10C2"/>
    <w:rsid w:val="00142375"/>
    <w:rsid w:val="00177F74"/>
    <w:rsid w:val="001D5E84"/>
    <w:rsid w:val="00227150"/>
    <w:rsid w:val="00266D14"/>
    <w:rsid w:val="0029288C"/>
    <w:rsid w:val="002A0254"/>
    <w:rsid w:val="002C5818"/>
    <w:rsid w:val="003445E6"/>
    <w:rsid w:val="003817F7"/>
    <w:rsid w:val="003853D7"/>
    <w:rsid w:val="00397ACA"/>
    <w:rsid w:val="003E3652"/>
    <w:rsid w:val="003E39EE"/>
    <w:rsid w:val="004119D6"/>
    <w:rsid w:val="004320E0"/>
    <w:rsid w:val="00497903"/>
    <w:rsid w:val="004D3236"/>
    <w:rsid w:val="004D51FE"/>
    <w:rsid w:val="004D5FF5"/>
    <w:rsid w:val="00542D5D"/>
    <w:rsid w:val="00583ABA"/>
    <w:rsid w:val="00593945"/>
    <w:rsid w:val="005D48B6"/>
    <w:rsid w:val="005F3959"/>
    <w:rsid w:val="005F67C7"/>
    <w:rsid w:val="00625C0B"/>
    <w:rsid w:val="00640EA5"/>
    <w:rsid w:val="00653120"/>
    <w:rsid w:val="0065757C"/>
    <w:rsid w:val="00666361"/>
    <w:rsid w:val="006B442B"/>
    <w:rsid w:val="006C4A51"/>
    <w:rsid w:val="00757332"/>
    <w:rsid w:val="00770B6F"/>
    <w:rsid w:val="00774C33"/>
    <w:rsid w:val="007B104F"/>
    <w:rsid w:val="007E0232"/>
    <w:rsid w:val="00871379"/>
    <w:rsid w:val="008A56F3"/>
    <w:rsid w:val="00914CE3"/>
    <w:rsid w:val="009600E6"/>
    <w:rsid w:val="0098674F"/>
    <w:rsid w:val="00A74A92"/>
    <w:rsid w:val="00A8704B"/>
    <w:rsid w:val="00AD162F"/>
    <w:rsid w:val="00AE66A3"/>
    <w:rsid w:val="00B73DF5"/>
    <w:rsid w:val="00B85D2F"/>
    <w:rsid w:val="00C61F72"/>
    <w:rsid w:val="00C74007"/>
    <w:rsid w:val="00CB3ED0"/>
    <w:rsid w:val="00CC5240"/>
    <w:rsid w:val="00D97420"/>
    <w:rsid w:val="00DA2443"/>
    <w:rsid w:val="00DC7DEF"/>
    <w:rsid w:val="00DE180B"/>
    <w:rsid w:val="00E043FD"/>
    <w:rsid w:val="00E106AA"/>
    <w:rsid w:val="00E1216F"/>
    <w:rsid w:val="00E63761"/>
    <w:rsid w:val="00EA3E7C"/>
    <w:rsid w:val="00EB1C66"/>
    <w:rsid w:val="00EB629E"/>
    <w:rsid w:val="00ED0FED"/>
    <w:rsid w:val="00ED5415"/>
    <w:rsid w:val="00F25363"/>
    <w:rsid w:val="00F672F4"/>
    <w:rsid w:val="00F73D45"/>
    <w:rsid w:val="00F94CE2"/>
    <w:rsid w:val="0722FFD3"/>
    <w:rsid w:val="550CC2F5"/>
    <w:rsid w:val="57A6D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016ECEAA-7A3D-420A-B9DB-B85230FE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7903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97903"/>
    <w:pPr>
      <w:keepNext/>
      <w:keepLines/>
      <w:spacing w:before="480" w:after="0"/>
      <w:jc w:val="center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7903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7903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48B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023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  <w:rsid w:val="00497903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497903"/>
  </w:style>
  <w:style w:type="paragraph" w:styleId="ListParagraph">
    <w:name w:val="List Paragraph"/>
    <w:basedOn w:val="Normal"/>
    <w:uiPriority w:val="34"/>
    <w:qFormat/>
    <w:rsid w:val="00497903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497903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497903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497903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5D48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uiPriority w:val="99"/>
    <w:unhideWhenUsed/>
    <w:rsid w:val="00497903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7E0232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79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97903"/>
    <w:rPr>
      <w:rFonts w:ascii="Tahoma" w:eastAsia="Calibri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497903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497903"/>
    <w:pPr>
      <w:tabs>
        <w:tab w:val="right" w:leader="dot" w:pos="9350"/>
      </w:tabs>
      <w:spacing w:after="100"/>
      <w:ind w:left="220"/>
    </w:pPr>
    <w:rPr>
      <w:rFonts w:eastAsia="Times New Roman"/>
      <w:noProof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97903"/>
    <w:pPr>
      <w:tabs>
        <w:tab w:val="right" w:leader="dot" w:pos="9350"/>
      </w:tabs>
      <w:spacing w:after="100"/>
    </w:pPr>
    <w:rPr>
      <w:rFonts w:eastAsia="Times New Roman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97903"/>
    <w:pPr>
      <w:spacing w:after="100"/>
      <w:ind w:left="440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4979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903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979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903"/>
    <w:rPr>
      <w:rFonts w:ascii="Calibri" w:eastAsia="Calibri" w:hAnsi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497903"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CCode">
    <w:name w:val="C_Code"/>
    <w:basedOn w:val="Normal"/>
    <w:link w:val="CCodeChar"/>
    <w:qFormat/>
    <w:rsid w:val="00497903"/>
    <w:pPr>
      <w:spacing w:after="120" w:line="240" w:lineRule="auto"/>
      <w:ind w:left="720"/>
    </w:pPr>
    <w:rPr>
      <w:rFonts w:eastAsia="Times New Roman"/>
      <w:color w:val="548DD4"/>
      <w:kern w:val="28"/>
      <w:sz w:val="18"/>
      <w:szCs w:val="18"/>
    </w:rPr>
  </w:style>
  <w:style w:type="character" w:customStyle="1" w:styleId="CCodeChar">
    <w:name w:val="C_Code Char"/>
    <w:link w:val="CCode"/>
    <w:rsid w:val="00497903"/>
    <w:rPr>
      <w:rFonts w:ascii="Calibri" w:eastAsia="Times New Roman" w:hAnsi="Calibri" w:cs="Times New Roman"/>
      <w:color w:val="548DD4"/>
      <w:kern w:val="28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979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497903"/>
    <w:rPr>
      <w:rFonts w:ascii="Tahoma" w:eastAsia="Calibri" w:hAnsi="Tahoma" w:cs="Tahoma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497903"/>
    <w:pPr>
      <w:spacing w:after="100"/>
      <w:ind w:left="660"/>
    </w:pPr>
    <w:rPr>
      <w:rFonts w:eastAsia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497903"/>
    <w:pPr>
      <w:spacing w:after="100"/>
      <w:ind w:left="880"/>
    </w:pPr>
    <w:rPr>
      <w:rFonts w:eastAsia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497903"/>
    <w:pPr>
      <w:spacing w:after="100"/>
      <w:ind w:left="1100"/>
    </w:pPr>
    <w:rPr>
      <w:rFonts w:eastAsia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497903"/>
    <w:pPr>
      <w:spacing w:after="100"/>
      <w:ind w:left="1320"/>
    </w:pPr>
    <w:rPr>
      <w:rFonts w:eastAsia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497903"/>
    <w:pPr>
      <w:spacing w:after="100"/>
      <w:ind w:left="1540"/>
    </w:pPr>
    <w:rPr>
      <w:rFonts w:eastAsia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497903"/>
    <w:pPr>
      <w:spacing w:after="100"/>
      <w:ind w:left="1760"/>
    </w:pPr>
    <w:rPr>
      <w:rFonts w:eastAsia="Times New Roman"/>
    </w:rPr>
  </w:style>
  <w:style w:type="table" w:styleId="TableGrid">
    <w:name w:val="Table Grid"/>
    <w:basedOn w:val="TableNormal"/>
    <w:uiPriority w:val="59"/>
    <w:rsid w:val="00497903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uiPriority w:val="99"/>
    <w:semiHidden/>
    <w:rsid w:val="00497903"/>
    <w:rPr>
      <w:color w:val="808080"/>
    </w:rPr>
  </w:style>
  <w:style w:type="character" w:styleId="CommentReference">
    <w:name w:val="annotation reference"/>
    <w:uiPriority w:val="99"/>
    <w:semiHidden/>
    <w:unhideWhenUsed/>
    <w:rsid w:val="0049790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790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7903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7903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497903"/>
    <w:rPr>
      <w:rFonts w:ascii="Calibri" w:eastAsia="Calibri" w:hAnsi="Calibri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713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18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en.wikipedia.org/wiki/User_Datagram_Protocol" TargetMode="External"/><Relationship Id="rId12" Type="http://schemas.openxmlformats.org/officeDocument/2006/relationships/hyperlink" Target="https://en.wikipedia.org/wiki/Network_layer" TargetMode="External"/><Relationship Id="rId13" Type="http://schemas.openxmlformats.org/officeDocument/2006/relationships/hyperlink" Target="https://en.wikipedia.org/wiki/Internet_Protocol" TargetMode="External"/><Relationship Id="rId14" Type="http://schemas.openxmlformats.org/officeDocument/2006/relationships/hyperlink" Target="https://en.wikipedia.org/wiki/Internet_Control_Message_Protocol" TargetMode="External"/><Relationship Id="rId15" Type="http://schemas.openxmlformats.org/officeDocument/2006/relationships/hyperlink" Target="https://en.wikipedia.org/wiki/Data_link_layer" TargetMode="External"/><Relationship Id="rId16" Type="http://schemas.openxmlformats.org/officeDocument/2006/relationships/hyperlink" Target="https://en.wikipedia.org/wiki/Physical_layer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en.wikipedia.org/wiki/Application_layer" TargetMode="External"/><Relationship Id="rId7" Type="http://schemas.openxmlformats.org/officeDocument/2006/relationships/hyperlink" Target="https://en.wikipedia.org/wiki/Hypertext_Transfer_Protocol" TargetMode="External"/><Relationship Id="rId8" Type="http://schemas.openxmlformats.org/officeDocument/2006/relationships/hyperlink" Target="https://en.wikipedia.org/wiki/MQTT" TargetMode="External"/><Relationship Id="rId9" Type="http://schemas.openxmlformats.org/officeDocument/2006/relationships/hyperlink" Target="https://en.wikipedia.org/wiki/Transport_layer" TargetMode="External"/><Relationship Id="rId10" Type="http://schemas.openxmlformats.org/officeDocument/2006/relationships/hyperlink" Target="https://en.wikipedia.org/wiki/Transmission_Control_Protoco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arh/Library/Group%20Containers/UBF8T346G9.Office/User%20Content.localized/Templates.localized/psoc211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EAD82FB-93C5-4140-9471-9A9D883B0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psoc211template.dotx</Template>
  <TotalTime>107</TotalTime>
  <Pages>2</Pages>
  <Words>357</Words>
  <Characters>2035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Alan Hawse</cp:lastModifiedBy>
  <cp:revision>11</cp:revision>
  <dcterms:created xsi:type="dcterms:W3CDTF">2016-10-10T22:52:00Z</dcterms:created>
  <dcterms:modified xsi:type="dcterms:W3CDTF">2016-10-13T17:55:00Z</dcterms:modified>
</cp:coreProperties>
</file>