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E1024" w14:textId="74A46C20" w:rsidR="0090117A" w:rsidRDefault="00CC7B01" w:rsidP="00DE180B">
      <w:pPr>
        <w:pStyle w:val="Heading1"/>
      </w:pPr>
      <w:r>
        <w:t>Chapter 3: Using RTOS T</w:t>
      </w:r>
      <w:r w:rsidR="0090117A">
        <w:t>hreads in the WICED SDK</w:t>
      </w:r>
    </w:p>
    <w:p w14:paraId="693E2206" w14:textId="77777777" w:rsidR="0090117A" w:rsidRDefault="0090117A" w:rsidP="00177F74">
      <w:pPr>
        <w:pStyle w:val="Heading2"/>
      </w:pPr>
      <w:r>
        <w:t>Objective</w:t>
      </w:r>
    </w:p>
    <w:p w14:paraId="04863F33" w14:textId="5BDA9AEA" w:rsidR="008544E1" w:rsidRDefault="008544E1" w:rsidP="008544E1">
      <w:r>
        <w:t xml:space="preserve">After completing chapter 3 you will have a fundamental understanding of the role of the WICED RTOS in building WICED projects.  You will be able to use the WICED RTOS abstraction layer to create and use threads, semaphores, </w:t>
      </w:r>
      <w:proofErr w:type="spellStart"/>
      <w:r>
        <w:t>mutex</w:t>
      </w:r>
      <w:proofErr w:type="spellEnd"/>
      <w:r>
        <w:t>, queues, and timers.</w:t>
      </w:r>
    </w:p>
    <w:p w14:paraId="0FAC1E38" w14:textId="77777777" w:rsidR="0090117A" w:rsidRDefault="0090117A" w:rsidP="00177F74">
      <w:pPr>
        <w:pStyle w:val="Heading2"/>
      </w:pPr>
      <w:r>
        <w:t>Time: 2 Hours</w:t>
      </w:r>
    </w:p>
    <w:p w14:paraId="590FFC3F" w14:textId="77777777" w:rsidR="0090117A" w:rsidRDefault="0090117A" w:rsidP="00177F74">
      <w:pPr>
        <w:pStyle w:val="Heading2"/>
      </w:pPr>
      <w:r>
        <w:t>Fundamentals</w:t>
      </w:r>
    </w:p>
    <w:p w14:paraId="61A5A3BF" w14:textId="31B8BFC4" w:rsidR="008544E1" w:rsidRDefault="008544E1" w:rsidP="008544E1">
      <w:pPr>
        <w:pStyle w:val="Heading3"/>
      </w:pPr>
      <w:r>
        <w:t xml:space="preserve">WICED </w:t>
      </w:r>
      <w:r>
        <w:t>RTOS</w:t>
      </w:r>
      <w:r w:rsidR="000A4ACD">
        <w:t xml:space="preserve"> Abstraction Layer</w:t>
      </w:r>
    </w:p>
    <w:p w14:paraId="554CD5AD" w14:textId="77777777" w:rsidR="0090117A" w:rsidRDefault="0090117A" w:rsidP="00A8704B">
      <w:pPr>
        <w:pStyle w:val="Heading3"/>
      </w:pPr>
      <w:r>
        <w:t>Co-operative multitasking</w:t>
      </w:r>
    </w:p>
    <w:p w14:paraId="7FAE310D" w14:textId="002D87F1" w:rsidR="0090117A" w:rsidRDefault="0090117A" w:rsidP="00A8704B">
      <w:pPr>
        <w:pStyle w:val="Heading3"/>
      </w:pPr>
      <w:r>
        <w:t>Thread</w:t>
      </w:r>
    </w:p>
    <w:p w14:paraId="589CAC71" w14:textId="77777777" w:rsidR="0090117A" w:rsidRDefault="0090117A" w:rsidP="00A8704B">
      <w:pPr>
        <w:pStyle w:val="Heading3"/>
      </w:pPr>
      <w:proofErr w:type="spellStart"/>
      <w:r>
        <w:t>Mutex</w:t>
      </w:r>
      <w:proofErr w:type="spellEnd"/>
    </w:p>
    <w:p w14:paraId="0D905A79" w14:textId="77777777" w:rsidR="0090117A" w:rsidRDefault="0090117A" w:rsidP="00A8704B">
      <w:pPr>
        <w:pStyle w:val="Heading3"/>
      </w:pPr>
      <w:r>
        <w:t>Semaphore</w:t>
      </w:r>
    </w:p>
    <w:p w14:paraId="75EB8B40" w14:textId="77777777" w:rsidR="0090117A" w:rsidRDefault="0090117A" w:rsidP="00A8704B">
      <w:pPr>
        <w:pStyle w:val="Heading3"/>
      </w:pPr>
      <w:r>
        <w:t>Queue</w:t>
      </w:r>
    </w:p>
    <w:p w14:paraId="684A1866" w14:textId="77777777" w:rsidR="0090117A" w:rsidRDefault="0090117A" w:rsidP="00A8704B">
      <w:pPr>
        <w:pStyle w:val="Heading3"/>
      </w:pPr>
      <w:r>
        <w:t>Timer</w:t>
      </w:r>
    </w:p>
    <w:p w14:paraId="7D96EE86" w14:textId="77777777" w:rsidR="0090117A" w:rsidRDefault="0090117A" w:rsidP="00177F74">
      <w:pPr>
        <w:pStyle w:val="Heading2"/>
      </w:pPr>
      <w:r>
        <w:t>Exercise(s)</w:t>
      </w:r>
    </w:p>
    <w:p w14:paraId="224972FB" w14:textId="77777777" w:rsidR="0090117A" w:rsidRDefault="0090117A" w:rsidP="00CC7B01">
      <w:pPr>
        <w:pStyle w:val="Heading3"/>
      </w:pPr>
      <w:r>
        <w:t>(thread) Create a blinking led thread</w:t>
      </w:r>
    </w:p>
    <w:p w14:paraId="76CCDB06" w14:textId="77777777" w:rsidR="0090117A" w:rsidRDefault="0090117A" w:rsidP="00CC7B01">
      <w:pPr>
        <w:pStyle w:val="Heading3"/>
      </w:pPr>
      <w:r>
        <w:t>(semaphore) Button press in main thread -&gt; semaphore to lock led thread</w:t>
      </w:r>
    </w:p>
    <w:p w14:paraId="2BFB7F33" w14:textId="77777777" w:rsidR="0090117A" w:rsidRDefault="0090117A" w:rsidP="00CC7B01">
      <w:pPr>
        <w:pStyle w:val="Heading3"/>
      </w:pPr>
      <w:r>
        <w:t>(</w:t>
      </w:r>
      <w:proofErr w:type="spellStart"/>
      <w:r>
        <w:t>mutex</w:t>
      </w:r>
      <w:proofErr w:type="spellEnd"/>
      <w:r>
        <w:t>) make a function to lock printing</w:t>
      </w:r>
    </w:p>
    <w:p w14:paraId="6A4B917B" w14:textId="77777777" w:rsidR="0090117A" w:rsidRDefault="0090117A" w:rsidP="00CC7B01">
      <w:pPr>
        <w:pStyle w:val="Heading3"/>
      </w:pPr>
      <w:r>
        <w:t>(queues) send a message to say # of times to blink</w:t>
      </w:r>
    </w:p>
    <w:p w14:paraId="7019003C" w14:textId="77777777" w:rsidR="0090117A" w:rsidRDefault="0090117A" w:rsidP="00CC7B01">
      <w:pPr>
        <w:pStyle w:val="Heading3"/>
      </w:pPr>
      <w:bookmarkStart w:id="0" w:name="_GoBack"/>
      <w:bookmarkEnd w:id="0"/>
      <w:r>
        <w:t>(timers) make a blinking led based on timer</w:t>
      </w:r>
    </w:p>
    <w:p w14:paraId="0A2AF4DD" w14:textId="33443CBB" w:rsidR="0090117A" w:rsidRDefault="008544E1" w:rsidP="00CC7B01">
      <w:pPr>
        <w:pStyle w:val="Heading3"/>
      </w:pPr>
      <w:r>
        <w:t>(debugging</w:t>
      </w:r>
      <w:proofErr w:type="gramStart"/>
      <w:r>
        <w:t>) ?</w:t>
      </w:r>
      <w:proofErr w:type="gramEnd"/>
    </w:p>
    <w:sectPr w:rsidR="0090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0A4ACD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80219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544E1"/>
    <w:rsid w:val="00871379"/>
    <w:rsid w:val="008A56F3"/>
    <w:rsid w:val="0090117A"/>
    <w:rsid w:val="00914CE3"/>
    <w:rsid w:val="009600E6"/>
    <w:rsid w:val="0098674F"/>
    <w:rsid w:val="009E7EAB"/>
    <w:rsid w:val="00A74A92"/>
    <w:rsid w:val="00A8704B"/>
    <w:rsid w:val="00AD162F"/>
    <w:rsid w:val="00AE66A3"/>
    <w:rsid w:val="00B73DF5"/>
    <w:rsid w:val="00B85D2F"/>
    <w:rsid w:val="00C61F72"/>
    <w:rsid w:val="00CB3ED0"/>
    <w:rsid w:val="00CC7B01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0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7B01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0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0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C7B0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C7B01"/>
  </w:style>
  <w:style w:type="paragraph" w:styleId="ListParagraph">
    <w:name w:val="List Paragraph"/>
    <w:basedOn w:val="Normal"/>
    <w:uiPriority w:val="34"/>
    <w:qFormat/>
    <w:rsid w:val="00CC7B0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C7B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C7B0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C7B0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CC7B0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7B01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C7B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7B01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C7B01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C7B01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C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01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C7B0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CC7B01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CC7B01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C7B01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CC7B0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CC7B0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CC7B0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CC7B0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CC7B0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CC7B01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CC7B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CC7B01"/>
    <w:rPr>
      <w:color w:val="808080"/>
    </w:rPr>
  </w:style>
  <w:style w:type="character" w:styleId="CommentReference">
    <w:name w:val="annotation reference"/>
    <w:uiPriority w:val="99"/>
    <w:semiHidden/>
    <w:unhideWhenUsed/>
    <w:rsid w:val="00CC7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B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B0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B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B01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D47C6-6C54-2C41-B1A6-03B2F0C2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82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9</cp:revision>
  <dcterms:created xsi:type="dcterms:W3CDTF">2016-10-10T22:52:00Z</dcterms:created>
  <dcterms:modified xsi:type="dcterms:W3CDTF">2016-10-11T13:44:00Z</dcterms:modified>
</cp:coreProperties>
</file>