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5A272804" w14:textId="6F84CDCE" w:rsidR="00C834ED" w:rsidRDefault="00C834ED" w:rsidP="00CB3ED0">
      <w:pPr>
        <w:pStyle w:val="Heading2"/>
      </w:pPr>
      <w:r>
        <w:t xml:space="preserve">Time: </w:t>
      </w:r>
      <w:r w:rsidR="005441F5">
        <w:t>0</w:t>
      </w:r>
      <w:bookmarkStart w:id="0" w:name="_GoBack"/>
      <w:bookmarkEnd w:id="0"/>
      <w:r>
        <w:t xml:space="preserve"> Hours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7ABFF678" w14:textId="77777777" w:rsidR="00C834ED" w:rsidRDefault="00C834ED" w:rsidP="00CB3ED0">
      <w:pPr>
        <w:pStyle w:val="Heading2"/>
      </w:pPr>
      <w:r>
        <w:t>Exercise(s)</w:t>
      </w:r>
    </w:p>
    <w:p w14:paraId="315F626A" w14:textId="77777777" w:rsidR="00C834ED" w:rsidRDefault="00C834ED" w:rsidP="00660658">
      <w:pPr>
        <w:pStyle w:val="Heading3"/>
      </w:pPr>
      <w:r>
        <w:t>(File system)</w:t>
      </w:r>
    </w:p>
    <w:p w14:paraId="47E4EE0D" w14:textId="3990B38A" w:rsidR="550CC2F5" w:rsidRDefault="00C834ED" w:rsidP="00660658">
      <w:pPr>
        <w:pStyle w:val="Heading3"/>
      </w:pPr>
      <w:r>
        <w:t>(Graphics)</w:t>
      </w:r>
    </w:p>
    <w:sectPr w:rsidR="550CC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834ED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5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0658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5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65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606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0658"/>
  </w:style>
  <w:style w:type="paragraph" w:styleId="ListParagraph">
    <w:name w:val="List Paragraph"/>
    <w:basedOn w:val="Normal"/>
    <w:uiPriority w:val="34"/>
    <w:qFormat/>
    <w:rsid w:val="0066065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6065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6065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66065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66065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65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6065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6065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6065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6065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66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6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5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60658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660658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66065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6065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66065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66065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66065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66065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66065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66065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66065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660658"/>
    <w:rPr>
      <w:color w:val="808080"/>
    </w:rPr>
  </w:style>
  <w:style w:type="character" w:styleId="CommentReference">
    <w:name w:val="annotation reference"/>
    <w:uiPriority w:val="99"/>
    <w:semiHidden/>
    <w:unhideWhenUsed/>
    <w:rsid w:val="00660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6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65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6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065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79333-0F95-0442-84FD-BCA10F48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77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9</cp:revision>
  <dcterms:created xsi:type="dcterms:W3CDTF">2016-10-10T22:52:00Z</dcterms:created>
  <dcterms:modified xsi:type="dcterms:W3CDTF">2016-10-11T13:44:00Z</dcterms:modified>
</cp:coreProperties>
</file>