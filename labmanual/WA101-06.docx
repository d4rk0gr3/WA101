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93876" w14:textId="43BAA6D7" w:rsidR="003E3652" w:rsidRDefault="007E0232" w:rsidP="003E3652">
      <w:pPr>
        <w:pStyle w:val="Heading1"/>
      </w:pPr>
      <w:r>
        <w:t xml:space="preserve">Chapter </w:t>
      </w:r>
      <w:r w:rsidR="003853D7">
        <w:t>6</w:t>
      </w:r>
      <w:r>
        <w:t xml:space="preserve">: </w:t>
      </w:r>
      <w:r w:rsidR="00DA3B3F">
        <w:t>Implementing WICED to use the AWS IOT Cloud</w:t>
      </w:r>
    </w:p>
    <w:p w14:paraId="35D1ADBC" w14:textId="32795840" w:rsidR="00CB3ED0" w:rsidRDefault="00CB3ED0" w:rsidP="00CB3ED0">
      <w:pPr>
        <w:pStyle w:val="Heading2"/>
      </w:pPr>
      <w:r>
        <w:t>Objective</w:t>
      </w:r>
    </w:p>
    <w:p w14:paraId="1028993C" w14:textId="4AA83E32" w:rsidR="003D39DA" w:rsidRDefault="003D39DA" w:rsidP="003D39DA">
      <w:r>
        <w:t>At this end of Chapter 6 you will</w:t>
      </w:r>
      <w:r w:rsidR="00DA3B3F">
        <w:t xml:space="preserve"> understand:</w:t>
      </w:r>
    </w:p>
    <w:p w14:paraId="4260CC7F" w14:textId="0ABF620C" w:rsidR="00DA3B3F" w:rsidRDefault="00DA3B3F" w:rsidP="00DA3B3F">
      <w:pPr>
        <w:pStyle w:val="ListParagraph"/>
        <w:numPr>
          <w:ilvl w:val="0"/>
          <w:numId w:val="24"/>
        </w:numPr>
      </w:pPr>
      <w:r>
        <w:t xml:space="preserve">How </w:t>
      </w:r>
      <w:r w:rsidR="00F64B14">
        <w:t>Message Queue Telemetry Transport (</w:t>
      </w:r>
      <w:r>
        <w:t>MQTT</w:t>
      </w:r>
      <w:r w:rsidR="00F64B14">
        <w:t>)</w:t>
      </w:r>
      <w:r>
        <w:t xml:space="preserve"> works</w:t>
      </w:r>
      <w:r w:rsidR="001C41CE">
        <w:t>:</w:t>
      </w:r>
    </w:p>
    <w:p w14:paraId="145D8621" w14:textId="62EF557C" w:rsidR="00DA3B3F" w:rsidRDefault="00DA3B3F" w:rsidP="00DA3B3F">
      <w:pPr>
        <w:pStyle w:val="ListParagraph"/>
        <w:numPr>
          <w:ilvl w:val="1"/>
          <w:numId w:val="24"/>
        </w:numPr>
      </w:pPr>
      <w:r>
        <w:t>How MQTT fits into the TCP/IP Networking Stack</w:t>
      </w:r>
    </w:p>
    <w:p w14:paraId="1A05BFEF" w14:textId="77777777" w:rsidR="0037207F" w:rsidRDefault="0037207F" w:rsidP="0037207F">
      <w:pPr>
        <w:pStyle w:val="ListParagraph"/>
        <w:numPr>
          <w:ilvl w:val="1"/>
          <w:numId w:val="24"/>
        </w:numPr>
      </w:pPr>
      <w:r>
        <w:t>What a Topic is</w:t>
      </w:r>
    </w:p>
    <w:p w14:paraId="6A9F56CD" w14:textId="5343E6FE" w:rsidR="00DA3B3F" w:rsidRDefault="00F64B14" w:rsidP="00DA3B3F">
      <w:pPr>
        <w:pStyle w:val="ListParagraph"/>
        <w:numPr>
          <w:ilvl w:val="1"/>
          <w:numId w:val="24"/>
        </w:numPr>
      </w:pPr>
      <w:r>
        <w:t>What a Message B</w:t>
      </w:r>
      <w:r w:rsidR="00DA3B3F">
        <w:t>roker is</w:t>
      </w:r>
    </w:p>
    <w:p w14:paraId="6AD5878C" w14:textId="3BCB614F" w:rsidR="00DA3B3F" w:rsidRDefault="00DA3B3F" w:rsidP="00DA3B3F">
      <w:pPr>
        <w:pStyle w:val="ListParagraph"/>
        <w:numPr>
          <w:ilvl w:val="1"/>
          <w:numId w:val="24"/>
        </w:numPr>
      </w:pPr>
      <w:r>
        <w:t>What a Publisher is</w:t>
      </w:r>
    </w:p>
    <w:p w14:paraId="1CBDE373" w14:textId="0460E5D3" w:rsidR="00DA3B3F" w:rsidRDefault="00DA3B3F" w:rsidP="00DA3B3F">
      <w:pPr>
        <w:pStyle w:val="ListParagraph"/>
        <w:numPr>
          <w:ilvl w:val="1"/>
          <w:numId w:val="24"/>
        </w:numPr>
      </w:pPr>
      <w:r>
        <w:t>What a Subscriber is</w:t>
      </w:r>
    </w:p>
    <w:p w14:paraId="1E4D0932" w14:textId="2758577A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Understand </w:t>
      </w:r>
      <w:r w:rsidR="00F64B14">
        <w:t>Quality of Service (</w:t>
      </w:r>
      <w:r>
        <w:t>QOS</w:t>
      </w:r>
      <w:r w:rsidR="00F64B14">
        <w:t>)</w:t>
      </w:r>
    </w:p>
    <w:p w14:paraId="69A0FB14" w14:textId="798C4ABD" w:rsidR="0037207F" w:rsidRDefault="00F64B14" w:rsidP="00DA3B3F">
      <w:pPr>
        <w:pStyle w:val="ListParagraph"/>
        <w:numPr>
          <w:ilvl w:val="1"/>
          <w:numId w:val="24"/>
        </w:numPr>
      </w:pPr>
      <w:r>
        <w:t>MQTT S</w:t>
      </w:r>
      <w:r w:rsidR="0037207F">
        <w:t>ecurity</w:t>
      </w:r>
    </w:p>
    <w:p w14:paraId="39965B10" w14:textId="535B71A6" w:rsidR="00C71CCA" w:rsidRDefault="00F64B14" w:rsidP="00DA3B3F">
      <w:pPr>
        <w:pStyle w:val="ListParagraph"/>
        <w:numPr>
          <w:ilvl w:val="1"/>
          <w:numId w:val="24"/>
        </w:numPr>
      </w:pPr>
      <w:r>
        <w:t>What are the P</w:t>
      </w:r>
      <w:r w:rsidR="00C71CCA">
        <w:t>orts used by MQTT</w:t>
      </w:r>
    </w:p>
    <w:p w14:paraId="58303819" w14:textId="33178C4B" w:rsidR="00C71CCA" w:rsidRDefault="00F64B14" w:rsidP="00DA3B3F">
      <w:pPr>
        <w:pStyle w:val="ListParagraph"/>
        <w:numPr>
          <w:ilvl w:val="1"/>
          <w:numId w:val="24"/>
        </w:numPr>
      </w:pPr>
      <w:r>
        <w:t>What is Keep A</w:t>
      </w:r>
      <w:r w:rsidR="00C71CCA">
        <w:t>live</w:t>
      </w:r>
    </w:p>
    <w:p w14:paraId="78CC1538" w14:textId="0FFC7E07" w:rsidR="00DA3B3F" w:rsidRDefault="00DA3B3F" w:rsidP="00DA3B3F">
      <w:pPr>
        <w:pStyle w:val="ListParagraph"/>
        <w:numPr>
          <w:ilvl w:val="0"/>
          <w:numId w:val="24"/>
        </w:numPr>
      </w:pPr>
      <w:r>
        <w:t>How to use the J</w:t>
      </w:r>
      <w:r w:rsidR="00E358FB">
        <w:t>ava</w:t>
      </w:r>
      <w:r>
        <w:t>S</w:t>
      </w:r>
      <w:r w:rsidR="00E358FB">
        <w:t xml:space="preserve">cript </w:t>
      </w:r>
      <w:r>
        <w:t>O</w:t>
      </w:r>
      <w:r w:rsidR="00E358FB">
        <w:t xml:space="preserve">bject </w:t>
      </w:r>
      <w:r>
        <w:t>N</w:t>
      </w:r>
      <w:r w:rsidR="00E358FB">
        <w:t>otation (JSON)</w:t>
      </w:r>
      <w:r>
        <w:t xml:space="preserve"> language.</w:t>
      </w:r>
    </w:p>
    <w:p w14:paraId="255AC719" w14:textId="5BFBFC4C" w:rsidR="00DA3B3F" w:rsidRDefault="00DA3B3F" w:rsidP="00DA3B3F">
      <w:pPr>
        <w:pStyle w:val="ListParagraph"/>
        <w:numPr>
          <w:ilvl w:val="0"/>
          <w:numId w:val="24"/>
        </w:numPr>
      </w:pPr>
      <w:r>
        <w:t>How the Amazon AWS MQTT Cloud works</w:t>
      </w:r>
    </w:p>
    <w:p w14:paraId="05BD52FB" w14:textId="20A67689" w:rsidR="00DA3B3F" w:rsidRDefault="00DA3B3F" w:rsidP="00DA3B3F">
      <w:pPr>
        <w:pStyle w:val="ListParagraph"/>
        <w:numPr>
          <w:ilvl w:val="1"/>
          <w:numId w:val="24"/>
        </w:numPr>
      </w:pPr>
      <w:r>
        <w:t>Know how to provision “things” in the Amazon Cloud</w:t>
      </w:r>
      <w:r w:rsidR="008B6B74">
        <w:t xml:space="preserve"> by creating things, policies and certificates</w:t>
      </w:r>
    </w:p>
    <w:p w14:paraId="5C1B68E4" w14:textId="77777777" w:rsidR="00DA3B3F" w:rsidRDefault="00DA3B3F" w:rsidP="00DA3B3F">
      <w:pPr>
        <w:pStyle w:val="ListParagraph"/>
        <w:numPr>
          <w:ilvl w:val="1"/>
          <w:numId w:val="24"/>
        </w:numPr>
      </w:pPr>
      <w:r>
        <w:t>Understand what a “shadow device” is</w:t>
      </w:r>
    </w:p>
    <w:p w14:paraId="190548BB" w14:textId="7623D30E" w:rsidR="00DA3B3F" w:rsidRDefault="00DA3B3F" w:rsidP="00DA3B3F">
      <w:pPr>
        <w:pStyle w:val="ListParagraph"/>
        <w:numPr>
          <w:ilvl w:val="1"/>
          <w:numId w:val="24"/>
        </w:numPr>
      </w:pPr>
      <w:r>
        <w:t xml:space="preserve">Know how to use </w:t>
      </w:r>
      <w:r w:rsidR="00F64B14">
        <w:t xml:space="preserve">an </w:t>
      </w:r>
      <w:r>
        <w:t>AWS MQTT Client to subscribe and publish to topics</w:t>
      </w:r>
    </w:p>
    <w:p w14:paraId="16943AA9" w14:textId="5764B38D" w:rsidR="008B6B74" w:rsidRDefault="004C42B9" w:rsidP="00DA3B3F">
      <w:pPr>
        <w:pStyle w:val="ListParagraph"/>
        <w:numPr>
          <w:ilvl w:val="1"/>
          <w:numId w:val="24"/>
        </w:numPr>
      </w:pPr>
      <w:r>
        <w:t>Understand the scope of systems that can be implemented in the cloud (SNS, Database etc</w:t>
      </w:r>
      <w:r w:rsidR="00F64B14">
        <w:t>.</w:t>
      </w:r>
      <w:r>
        <w:t>)</w:t>
      </w:r>
    </w:p>
    <w:p w14:paraId="44B00494" w14:textId="05682DFF" w:rsidR="004C42B9" w:rsidRDefault="004C42B9" w:rsidP="00DA3B3F">
      <w:pPr>
        <w:pStyle w:val="ListParagraph"/>
        <w:numPr>
          <w:ilvl w:val="1"/>
          <w:numId w:val="24"/>
        </w:numPr>
      </w:pPr>
      <w:r>
        <w:t>Understand the role of public and private key cryptography in the AWS cloud</w:t>
      </w:r>
    </w:p>
    <w:p w14:paraId="38BEAB45" w14:textId="623140EA" w:rsidR="00DA3B3F" w:rsidRPr="003D39DA" w:rsidRDefault="00DA3B3F" w:rsidP="00DA3B3F">
      <w:pPr>
        <w:pStyle w:val="ListParagraph"/>
        <w:numPr>
          <w:ilvl w:val="0"/>
          <w:numId w:val="24"/>
        </w:numPr>
      </w:pPr>
      <w:r>
        <w:t xml:space="preserve">Understand </w:t>
      </w:r>
      <w:r w:rsidR="008B6B74">
        <w:t>in</w:t>
      </w:r>
      <w:r>
        <w:t xml:space="preserve"> </w:t>
      </w:r>
      <w:r w:rsidRPr="008B6B74">
        <w:rPr>
          <w:b/>
          <w:u w:val="single"/>
        </w:rPr>
        <w:t>DETAIL</w:t>
      </w:r>
      <w:r>
        <w:t xml:space="preserve"> </w:t>
      </w:r>
      <w:r w:rsidR="008B6B74">
        <w:t>how to write</w:t>
      </w:r>
      <w:r>
        <w:t xml:space="preserve"> WICED firmware to interact with the AWS IOT Cloud</w:t>
      </w:r>
    </w:p>
    <w:p w14:paraId="75AFC410" w14:textId="34E67E2D" w:rsidR="00EB629E" w:rsidRDefault="00EB629E" w:rsidP="00CB3ED0">
      <w:pPr>
        <w:pStyle w:val="Heading2"/>
      </w:pPr>
      <w:r>
        <w:t>Time</w:t>
      </w:r>
      <w:r w:rsidR="00593945">
        <w:t>: 4 Hours</w:t>
      </w:r>
    </w:p>
    <w:p w14:paraId="4802C822" w14:textId="77777777" w:rsidR="00CB3ED0" w:rsidRDefault="00CB3ED0" w:rsidP="00CB3ED0">
      <w:pPr>
        <w:pStyle w:val="Heading2"/>
      </w:pPr>
      <w:r>
        <w:t>Fundamentals</w:t>
      </w:r>
    </w:p>
    <w:p w14:paraId="0ECD7F7F" w14:textId="77777777" w:rsidR="00583ABA" w:rsidRDefault="00583ABA" w:rsidP="00DC7DEF">
      <w:pPr>
        <w:pStyle w:val="Heading3"/>
      </w:pPr>
      <w:r>
        <w:t xml:space="preserve">Networking </w:t>
      </w:r>
      <w:r w:rsidR="00DC7DEF">
        <w:t xml:space="preserve">Stack </w:t>
      </w:r>
      <w:r>
        <w:t>the Application Layer</w:t>
      </w:r>
    </w:p>
    <w:p w14:paraId="531CCB8C" w14:textId="25109630" w:rsidR="00F94CE2" w:rsidRDefault="00F94CE2" w:rsidP="00FB7D17"/>
    <w:p w14:paraId="5C7ACC4B" w14:textId="770ABF80" w:rsidR="00583ABA" w:rsidRDefault="00790FD8" w:rsidP="00790FD8">
      <w:pPr>
        <w:pStyle w:val="Heading3"/>
      </w:pPr>
      <w:r>
        <w:t xml:space="preserve">(Application Protocol) </w:t>
      </w:r>
      <w:r w:rsidR="00DC7DEF">
        <w:t>MQQT</w:t>
      </w:r>
    </w:p>
    <w:p w14:paraId="0D6EFE3A" w14:textId="77777777" w:rsidR="0037207F" w:rsidRDefault="0037207F" w:rsidP="0037207F">
      <w:pPr>
        <w:pStyle w:val="Heading4"/>
      </w:pPr>
      <w:r>
        <w:t>Topic</w:t>
      </w:r>
    </w:p>
    <w:p w14:paraId="761BBCAD" w14:textId="77777777" w:rsidR="0037207F" w:rsidRDefault="0037207F" w:rsidP="0037207F">
      <w:pPr>
        <w:pStyle w:val="Heading4"/>
      </w:pPr>
      <w:r>
        <w:t>Publisher</w:t>
      </w:r>
    </w:p>
    <w:p w14:paraId="21222F3D" w14:textId="77777777" w:rsidR="0037207F" w:rsidRDefault="0037207F" w:rsidP="0037207F">
      <w:pPr>
        <w:pStyle w:val="Heading4"/>
      </w:pPr>
      <w:r>
        <w:t>Subscriber</w:t>
      </w:r>
    </w:p>
    <w:p w14:paraId="017CC168" w14:textId="77777777" w:rsidR="0037207F" w:rsidRDefault="0037207F" w:rsidP="00F322B8"/>
    <w:p w14:paraId="1D623C26" w14:textId="3C61128B" w:rsidR="00D23BFF" w:rsidRDefault="0037207F" w:rsidP="00790FD8">
      <w:pPr>
        <w:pStyle w:val="Heading3"/>
      </w:pPr>
      <w:r>
        <w:lastRenderedPageBreak/>
        <w:t xml:space="preserve"> </w:t>
      </w:r>
      <w:r w:rsidR="00D23BFF">
        <w:t>(Data Format) JSON</w:t>
      </w:r>
    </w:p>
    <w:p w14:paraId="04F66AAA" w14:textId="5BFE3477" w:rsidR="0037207F" w:rsidRDefault="00790FD8" w:rsidP="0037207F">
      <w:pPr>
        <w:pStyle w:val="Heading3"/>
      </w:pPr>
      <w:r>
        <w:t xml:space="preserve">(Cloud) </w:t>
      </w:r>
      <w:r w:rsidR="005D48B6">
        <w:t>AWS (MQTT)</w:t>
      </w:r>
    </w:p>
    <w:p w14:paraId="10A7E939" w14:textId="5492142B" w:rsidR="00EA3E7C" w:rsidRDefault="00BF71DE" w:rsidP="00790FD8">
      <w:pPr>
        <w:pStyle w:val="Heading4"/>
      </w:pPr>
      <w:hyperlink r:id="rId8" w:history="1">
        <w:r w:rsidR="00EA3E7C" w:rsidRPr="002C2E83">
          <w:rPr>
            <w:rStyle w:val="Hyperlink"/>
          </w:rPr>
          <w:t>http://www.slideshare.net/PeterREgli/mq-telemetry-transport</w:t>
        </w:r>
      </w:hyperlink>
    </w:p>
    <w:p w14:paraId="4BDEBFFE" w14:textId="77777777" w:rsidR="0037207F" w:rsidRDefault="0037207F" w:rsidP="0037207F">
      <w:pPr>
        <w:pStyle w:val="Heading4"/>
      </w:pPr>
      <w:r>
        <w:t>Introduction + Setup</w:t>
      </w:r>
    </w:p>
    <w:p w14:paraId="0C9968BD" w14:textId="77777777" w:rsidR="0037207F" w:rsidRDefault="0037207F" w:rsidP="0037207F">
      <w:pPr>
        <w:pStyle w:val="Heading4"/>
      </w:pPr>
      <w:r>
        <w:t>Shadow</w:t>
      </w:r>
    </w:p>
    <w:p w14:paraId="7C66BE24" w14:textId="77777777" w:rsidR="0037207F" w:rsidRDefault="0037207F" w:rsidP="00790FD8">
      <w:pPr>
        <w:pStyle w:val="Heading4"/>
      </w:pPr>
    </w:p>
    <w:p w14:paraId="755ABC0B" w14:textId="77777777" w:rsidR="0037207F" w:rsidRDefault="0037207F" w:rsidP="0037207F">
      <w:r>
        <w:t>Legal shadow topic format of topic</w:t>
      </w:r>
    </w:p>
    <w:p w14:paraId="34ECE144" w14:textId="77777777" w:rsidR="0037207F" w:rsidRDefault="00BF71DE" w:rsidP="0037207F">
      <w:hyperlink r:id="rId9" w:history="1">
        <w:r w:rsidR="0037207F" w:rsidRPr="006C0CC0">
          <w:rPr>
            <w:rStyle w:val="Hyperlink"/>
          </w:rPr>
          <w:t>http://docs.aws.amazon.com/iot/latest/developerguide/thing-shadow-mqtt.html</w:t>
        </w:r>
      </w:hyperlink>
    </w:p>
    <w:p w14:paraId="7E8ABD80" w14:textId="77777777" w:rsidR="0037207F" w:rsidRDefault="0037207F" w:rsidP="0037207F">
      <w:r>
        <w:t xml:space="preserve">(format of </w:t>
      </w:r>
      <w:proofErr w:type="spellStart"/>
      <w:r>
        <w:t>json</w:t>
      </w:r>
      <w:proofErr w:type="spellEnd"/>
      <w:r>
        <w:t xml:space="preserve"> that you need to “publish” </w:t>
      </w:r>
      <w:hyperlink r:id="rId10" w:history="1">
        <w:r w:rsidRPr="006C0CC0">
          <w:rPr>
            <w:rStyle w:val="Hyperlink"/>
          </w:rPr>
          <w:t>http://docs.aws.amazon.com/iot/latest/developerguide/thing-shadow-document-syntax.html</w:t>
        </w:r>
      </w:hyperlink>
    </w:p>
    <w:p w14:paraId="73112F91" w14:textId="77777777" w:rsidR="0037207F" w:rsidRPr="0037207F" w:rsidRDefault="0037207F" w:rsidP="0037207F"/>
    <w:p w14:paraId="478BB1A2" w14:textId="5D963F87" w:rsidR="00227150" w:rsidRDefault="00227150" w:rsidP="00227150">
      <w:pPr>
        <w:pStyle w:val="Heading2"/>
      </w:pPr>
      <w:r>
        <w:t>Exercise(s)</w:t>
      </w:r>
    </w:p>
    <w:p w14:paraId="63F2E807" w14:textId="2754BAD7" w:rsidR="004C42B9" w:rsidRDefault="004C42B9" w:rsidP="004C42B9">
      <w:pPr>
        <w:pStyle w:val="ListParagraph"/>
        <w:numPr>
          <w:ilvl w:val="0"/>
          <w:numId w:val="26"/>
        </w:numPr>
      </w:pPr>
      <w:r>
        <w:t>Provision a new thing in the AWS IOT Cloud, establish its policy and credentials</w:t>
      </w:r>
    </w:p>
    <w:p w14:paraId="78907FC0" w14:textId="452326C4" w:rsidR="004C42B9" w:rsidRDefault="004C42B9" w:rsidP="004C42B9">
      <w:pPr>
        <w:pStyle w:val="ListParagraph"/>
        <w:numPr>
          <w:ilvl w:val="0"/>
          <w:numId w:val="26"/>
        </w:numPr>
      </w:pPr>
      <w:r>
        <w:t xml:space="preserve">Build the publisher app (modify </w:t>
      </w:r>
      <w:proofErr w:type="spellStart"/>
      <w:r>
        <w:t>dct</w:t>
      </w:r>
      <w:proofErr w:type="spellEnd"/>
      <w:r>
        <w:t xml:space="preserve"> and MQTT functions)</w:t>
      </w:r>
    </w:p>
    <w:p w14:paraId="7F8B6739" w14:textId="6F44A86C" w:rsidR="005C585F" w:rsidRDefault="004C42B9" w:rsidP="005C585F">
      <w:pPr>
        <w:pStyle w:val="ListParagraph"/>
        <w:numPr>
          <w:ilvl w:val="0"/>
          <w:numId w:val="26"/>
        </w:numPr>
      </w:pPr>
      <w:r>
        <w:t>Subscribe to the topic using the AWS MQTT client</w:t>
      </w:r>
      <w:r w:rsidR="00A922E4">
        <w:t xml:space="preserve"> (and test the publishing)</w:t>
      </w:r>
    </w:p>
    <w:p w14:paraId="6623456D" w14:textId="0A1BEC03" w:rsidR="004C42B9" w:rsidRDefault="004C42B9" w:rsidP="004C42B9">
      <w:pPr>
        <w:pStyle w:val="ListParagraph"/>
        <w:numPr>
          <w:ilvl w:val="0"/>
          <w:numId w:val="26"/>
        </w:numPr>
      </w:pPr>
      <w:r>
        <w:t>Explain in detail the firmware flow for publisher</w:t>
      </w:r>
      <w:r w:rsidR="00F25415">
        <w:t xml:space="preserve"> app</w:t>
      </w:r>
    </w:p>
    <w:p w14:paraId="08B93AA6" w14:textId="680E8747" w:rsidR="004C42B9" w:rsidRDefault="004C42B9" w:rsidP="004C42B9">
      <w:pPr>
        <w:pStyle w:val="ListParagraph"/>
        <w:numPr>
          <w:ilvl w:val="1"/>
          <w:numId w:val="26"/>
        </w:numPr>
      </w:pPr>
      <w:r>
        <w:t>How do the MQTT library functions (</w:t>
      </w:r>
      <w:r w:rsidR="00F25415">
        <w:t xml:space="preserve">e.g. </w:t>
      </w:r>
      <w:proofErr w:type="spellStart"/>
      <w:r w:rsidR="00F25415">
        <w:t>wiced_mqtt_</w:t>
      </w:r>
      <w:proofErr w:type="gramStart"/>
      <w:r w:rsidR="00F25415">
        <w:t>publish</w:t>
      </w:r>
      <w:proofErr w:type="spellEnd"/>
      <w:r w:rsidR="00F25415">
        <w:t xml:space="preserve"> </w:t>
      </w:r>
      <w:r>
        <w:t>)</w:t>
      </w:r>
      <w:proofErr w:type="gramEnd"/>
      <w:r>
        <w:t xml:space="preserve"> get into your project?</w:t>
      </w:r>
    </w:p>
    <w:p w14:paraId="6C64E9FF" w14:textId="2EA07217" w:rsidR="004C42B9" w:rsidRDefault="004C42B9" w:rsidP="004C42B9">
      <w:pPr>
        <w:pStyle w:val="ListParagraph"/>
        <w:numPr>
          <w:ilvl w:val="1"/>
          <w:numId w:val="26"/>
        </w:numPr>
      </w:pPr>
      <w:r>
        <w:t xml:space="preserve">Why did the </w:t>
      </w:r>
      <w:r w:rsidR="005C585F">
        <w:t xml:space="preserve">firmware </w:t>
      </w:r>
      <w:r>
        <w:t>author create a function called “</w:t>
      </w:r>
      <w:proofErr w:type="spellStart"/>
      <w:r>
        <w:t>wait_for_result</w:t>
      </w:r>
      <w:proofErr w:type="spellEnd"/>
      <w:r>
        <w:t>”</w:t>
      </w:r>
      <w:r w:rsidR="00093229">
        <w:t>?</w:t>
      </w:r>
    </w:p>
    <w:p w14:paraId="065387F0" w14:textId="5A8CD685" w:rsidR="00093229" w:rsidRDefault="00093229" w:rsidP="004C42B9">
      <w:pPr>
        <w:pStyle w:val="ListParagraph"/>
        <w:numPr>
          <w:ilvl w:val="1"/>
          <w:numId w:val="26"/>
        </w:numPr>
      </w:pPr>
      <w:r>
        <w:t>What mechanism does the “</w:t>
      </w:r>
      <w:proofErr w:type="spellStart"/>
      <w:r>
        <w:t>wait_for_result</w:t>
      </w:r>
      <w:proofErr w:type="spellEnd"/>
      <w:r>
        <w:t>” function use to cause the “wait”</w:t>
      </w:r>
      <w:r w:rsidR="00F25415">
        <w:t>?</w:t>
      </w:r>
    </w:p>
    <w:p w14:paraId="353634AC" w14:textId="2F56A850" w:rsidR="00093229" w:rsidRDefault="00093229" w:rsidP="004C42B9">
      <w:pPr>
        <w:pStyle w:val="ListParagraph"/>
        <w:numPr>
          <w:ilvl w:val="1"/>
          <w:numId w:val="26"/>
        </w:numPr>
      </w:pPr>
      <w:r>
        <w:t>What are the 7 WICED MQTT events?</w:t>
      </w:r>
      <w:r w:rsidR="00F25415">
        <w:t xml:space="preserve">  What file are they defined in?</w:t>
      </w:r>
    </w:p>
    <w:p w14:paraId="2A83C67A" w14:textId="769D42E3" w:rsidR="00F25415" w:rsidRDefault="00F25415" w:rsidP="004C42B9">
      <w:pPr>
        <w:pStyle w:val="ListParagraph"/>
        <w:numPr>
          <w:ilvl w:val="1"/>
          <w:numId w:val="26"/>
        </w:numPr>
      </w:pPr>
      <w:r>
        <w:t>Do you have to name the client certificate client.cer?  How would you change the name?</w:t>
      </w:r>
    </w:p>
    <w:p w14:paraId="6BB2EA91" w14:textId="232AB16E" w:rsidR="00F25415" w:rsidRDefault="00F25415" w:rsidP="004C42B9">
      <w:pPr>
        <w:pStyle w:val="ListParagraph"/>
        <w:numPr>
          <w:ilvl w:val="1"/>
          <w:numId w:val="26"/>
        </w:numPr>
      </w:pPr>
      <w:r>
        <w:t>What is the naming convention used to differentiate WICED MQTT library functions versus wrappers around those function</w:t>
      </w:r>
      <w:r w:rsidR="00C8243B">
        <w:t>s</w:t>
      </w:r>
      <w:r>
        <w:t xml:space="preserve"> in the publisher app?</w:t>
      </w:r>
    </w:p>
    <w:p w14:paraId="10689C44" w14:textId="6B3DE477" w:rsidR="00F25415" w:rsidRDefault="00F25415" w:rsidP="004C42B9">
      <w:pPr>
        <w:pStyle w:val="ListParagraph"/>
        <w:numPr>
          <w:ilvl w:val="1"/>
          <w:numId w:val="26"/>
        </w:numPr>
      </w:pPr>
      <w:r>
        <w:t>What is the sequence of function calls to open a connection?</w:t>
      </w:r>
    </w:p>
    <w:p w14:paraId="728173A1" w14:textId="4072A889" w:rsidR="00F25415" w:rsidRDefault="00F25415" w:rsidP="004C42B9">
      <w:pPr>
        <w:pStyle w:val="ListParagraph"/>
        <w:numPr>
          <w:ilvl w:val="1"/>
          <w:numId w:val="26"/>
        </w:numPr>
      </w:pPr>
      <w:r>
        <w:t>What prevents a hung connection from deadlocking the publisher app?</w:t>
      </w:r>
    </w:p>
    <w:p w14:paraId="0F2E3D6D" w14:textId="6C7FC3FA" w:rsidR="0037207F" w:rsidRDefault="0037207F" w:rsidP="004C42B9">
      <w:pPr>
        <w:pStyle w:val="ListParagraph"/>
        <w:numPr>
          <w:ilvl w:val="1"/>
          <w:numId w:val="26"/>
        </w:numPr>
      </w:pPr>
      <w:r>
        <w:t>What function is called when the button is pressed?</w:t>
      </w:r>
    </w:p>
    <w:p w14:paraId="38DC0A31" w14:textId="7C8E4747" w:rsidR="0037207F" w:rsidRDefault="0037207F" w:rsidP="004C42B9">
      <w:pPr>
        <w:pStyle w:val="ListParagraph"/>
        <w:numPr>
          <w:ilvl w:val="1"/>
          <w:numId w:val="26"/>
        </w:numPr>
      </w:pPr>
      <w:r>
        <w:t>How does the button callback unlock the main thread?</w:t>
      </w:r>
    </w:p>
    <w:p w14:paraId="40BAA471" w14:textId="53436369" w:rsidR="004F02B0" w:rsidRDefault="004F02B0" w:rsidP="004C42B9">
      <w:pPr>
        <w:pStyle w:val="ListParagraph"/>
        <w:numPr>
          <w:ilvl w:val="1"/>
          <w:numId w:val="26"/>
        </w:numPr>
      </w:pPr>
      <w:r>
        <w:t>What is the name of the flag that prevents the firmware from sending multiple button presses before the publish is finished?</w:t>
      </w:r>
    </w:p>
    <w:p w14:paraId="1027C85D" w14:textId="613E506E" w:rsidR="005C585F" w:rsidRDefault="005C585F" w:rsidP="004C42B9">
      <w:pPr>
        <w:pStyle w:val="ListParagraph"/>
        <w:numPr>
          <w:ilvl w:val="1"/>
          <w:numId w:val="26"/>
        </w:numPr>
      </w:pPr>
      <w:r>
        <w:t>Are all message sent to the AWS IOT MQTT Message broker required to be in JSON format?</w:t>
      </w:r>
    </w:p>
    <w:p w14:paraId="4A1D4DD4" w14:textId="5FBA1DD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Add debugging prints to the function </w:t>
      </w:r>
      <w:proofErr w:type="spellStart"/>
      <w:r>
        <w:t>mqtt_connetion_event_cb</w:t>
      </w:r>
      <w:proofErr w:type="spellEnd"/>
    </w:p>
    <w:p w14:paraId="2CE61EB6" w14:textId="77777777" w:rsidR="00AE0CB0" w:rsidRDefault="00AE0CB0" w:rsidP="004C42B9">
      <w:pPr>
        <w:pStyle w:val="ListParagraph"/>
        <w:numPr>
          <w:ilvl w:val="1"/>
          <w:numId w:val="26"/>
        </w:numPr>
      </w:pPr>
      <w:r>
        <w:t xml:space="preserve">To open a connection, the flow looks like this: </w:t>
      </w:r>
    </w:p>
    <w:p w14:paraId="0FE4C9D4" w14:textId="5AD56874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</w:t>
      </w:r>
      <w:r w:rsidR="005C585F">
        <w:t>qtt_conn_open</w:t>
      </w:r>
      <w:proofErr w:type="spellEnd"/>
      <w:r>
        <w:t xml:space="preserve"> calls </w:t>
      </w:r>
      <w:proofErr w:type="spellStart"/>
      <w:r>
        <w:t>wiced_mqtt_connect</w:t>
      </w:r>
      <w:proofErr w:type="spellEnd"/>
      <w:r w:rsidR="005C585F">
        <w:t xml:space="preserve"> </w:t>
      </w:r>
      <w:r>
        <w:t xml:space="preserve"> with a call back of </w:t>
      </w:r>
      <w:proofErr w:type="spellStart"/>
      <w:r>
        <w:t>mqtt_connection_event_cb</w:t>
      </w:r>
      <w:proofErr w:type="spellEnd"/>
    </w:p>
    <w:p w14:paraId="3CA56331" w14:textId="63340D7C" w:rsidR="00AE0CB0" w:rsidRDefault="00AE0CB0" w:rsidP="00AE0CB0">
      <w:pPr>
        <w:pStyle w:val="ListParagraph"/>
        <w:numPr>
          <w:ilvl w:val="2"/>
          <w:numId w:val="26"/>
        </w:numPr>
      </w:pPr>
      <w:proofErr w:type="spellStart"/>
      <w:r>
        <w:t>mqtt_conn_open</w:t>
      </w:r>
      <w:proofErr w:type="spellEnd"/>
      <w:r>
        <w:t xml:space="preserve"> calls </w:t>
      </w:r>
      <w:proofErr w:type="spellStart"/>
      <w:r>
        <w:t>wait_for_result</w:t>
      </w:r>
      <w:proofErr w:type="spellEnd"/>
      <w:r>
        <w:t xml:space="preserve"> which  gets the </w:t>
      </w:r>
      <w:proofErr w:type="spellStart"/>
      <w:r>
        <w:t>msg_semaphore</w:t>
      </w:r>
      <w:proofErr w:type="spellEnd"/>
      <w:r>
        <w:t xml:space="preserve"> (which halts everything)</w:t>
      </w:r>
    </w:p>
    <w:p w14:paraId="0819B494" w14:textId="208F2585" w:rsidR="00AE0CB0" w:rsidRDefault="00AE0CB0" w:rsidP="00AE0CB0">
      <w:pPr>
        <w:pStyle w:val="ListParagraph"/>
        <w:numPr>
          <w:ilvl w:val="2"/>
          <w:numId w:val="26"/>
        </w:numPr>
      </w:pPr>
      <w:r>
        <w:t xml:space="preserve">When Amazon responds, the </w:t>
      </w:r>
      <w:proofErr w:type="spellStart"/>
      <w:r>
        <w:t>mqtt_connecton_even</w:t>
      </w:r>
      <w:r w:rsidR="00E05EFF">
        <w:t>t</w:t>
      </w:r>
      <w:r>
        <w:t>_cb</w:t>
      </w:r>
      <w:proofErr w:type="spellEnd"/>
      <w:r>
        <w:t xml:space="preserve"> occurs</w:t>
      </w:r>
      <w:r w:rsidR="00E05EFF">
        <w:t xml:space="preserve"> and wakes up the thread</w:t>
      </w:r>
    </w:p>
    <w:p w14:paraId="2E9F2D3E" w14:textId="729006D2" w:rsidR="00E05EFF" w:rsidRDefault="00E05EFF" w:rsidP="00AE0CB0">
      <w:pPr>
        <w:pStyle w:val="ListParagraph"/>
        <w:numPr>
          <w:ilvl w:val="2"/>
          <w:numId w:val="26"/>
        </w:numPr>
      </w:pPr>
      <w:r>
        <w:lastRenderedPageBreak/>
        <w:t xml:space="preserve">The </w:t>
      </w:r>
      <w:proofErr w:type="spellStart"/>
      <w:r>
        <w:t>mqtt_connection_event_cb</w:t>
      </w:r>
      <w:proofErr w:type="spellEnd"/>
      <w:r>
        <w:t xml:space="preserve"> </w:t>
      </w:r>
      <w:r w:rsidR="006B7E6B">
        <w:t>updates the “</w:t>
      </w:r>
      <w:proofErr w:type="spellStart"/>
      <w:r w:rsidR="006B7E6B">
        <w:t>expected_event</w:t>
      </w:r>
      <w:proofErr w:type="spellEnd"/>
      <w:r w:rsidR="006B7E6B">
        <w:t xml:space="preserve">” global variable and set the </w:t>
      </w:r>
      <w:proofErr w:type="spellStart"/>
      <w:r w:rsidR="006B7E6B">
        <w:t>msg_semaphore</w:t>
      </w:r>
      <w:proofErr w:type="spellEnd"/>
      <w:r w:rsidR="006B7E6B">
        <w:t xml:space="preserve"> then returns</w:t>
      </w:r>
    </w:p>
    <w:p w14:paraId="27938EE5" w14:textId="56381A7B" w:rsidR="00E05EFF" w:rsidRDefault="006B7E6B" w:rsidP="00AE0CB0">
      <w:pPr>
        <w:pStyle w:val="ListParagraph"/>
        <w:numPr>
          <w:ilvl w:val="2"/>
          <w:numId w:val="26"/>
        </w:numPr>
      </w:pPr>
      <w:r>
        <w:t xml:space="preserve">Back in </w:t>
      </w:r>
      <w:proofErr w:type="spellStart"/>
      <w:r>
        <w:t>wait_for_event</w:t>
      </w:r>
      <w:proofErr w:type="spellEnd"/>
      <w:r>
        <w:t xml:space="preserve"> </w:t>
      </w:r>
      <w:r w:rsidR="00E05EFF">
        <w:t xml:space="preserve">If the message WICED_MQTT_EVENT_TYPE_CONNECT_REQ_STATUS is received then it then it returns WICED_SUCCESS else it returns </w:t>
      </w:r>
      <w:r>
        <w:t>WICED_FAIL</w:t>
      </w:r>
    </w:p>
    <w:p w14:paraId="24FFA299" w14:textId="415CCB88" w:rsidR="005C585F" w:rsidRDefault="00AE0CB0" w:rsidP="006B7E6B">
      <w:pPr>
        <w:pStyle w:val="ListParagraph"/>
        <w:numPr>
          <w:ilvl w:val="2"/>
          <w:numId w:val="26"/>
        </w:numPr>
      </w:pPr>
      <w:r>
        <w:t>What is the equivalent flow to publish?</w:t>
      </w:r>
    </w:p>
    <w:p w14:paraId="052DA27F" w14:textId="2C95EBBD" w:rsidR="004C42B9" w:rsidRDefault="004C42B9" w:rsidP="004C42B9">
      <w:pPr>
        <w:pStyle w:val="ListParagraph"/>
        <w:numPr>
          <w:ilvl w:val="0"/>
          <w:numId w:val="26"/>
        </w:numPr>
      </w:pPr>
      <w:r>
        <w:t>Implement the subscriber</w:t>
      </w:r>
      <w:r w:rsidR="00A922E4">
        <w:t xml:space="preserve"> app</w:t>
      </w:r>
      <w:r>
        <w:t xml:space="preserve"> </w:t>
      </w:r>
      <w:r w:rsidR="00093229">
        <w:t>(don’t forget to update the DCT parameters and the MQTT parameters)</w:t>
      </w:r>
      <w:r w:rsidR="00A922E4">
        <w:t>. Test using the MQTT client app</w:t>
      </w:r>
    </w:p>
    <w:p w14:paraId="223028B2" w14:textId="0E81788C" w:rsidR="00A922E4" w:rsidRDefault="00A922E4" w:rsidP="004C42B9">
      <w:pPr>
        <w:pStyle w:val="ListParagraph"/>
        <w:numPr>
          <w:ilvl w:val="0"/>
          <w:numId w:val="26"/>
        </w:numPr>
      </w:pPr>
      <w:r>
        <w:t>Implement the subscriber and publisher in two different kits and test</w:t>
      </w:r>
    </w:p>
    <w:p w14:paraId="1CF2B8BD" w14:textId="3C236714" w:rsidR="00093229" w:rsidRDefault="00093229" w:rsidP="004C42B9">
      <w:pPr>
        <w:pStyle w:val="ListParagraph"/>
        <w:numPr>
          <w:ilvl w:val="0"/>
          <w:numId w:val="26"/>
        </w:numPr>
      </w:pPr>
      <w:r>
        <w:t>Change the subscriber APP to print on the screen the messages that are received</w:t>
      </w:r>
    </w:p>
    <w:p w14:paraId="70DD44A5" w14:textId="61D84FD8" w:rsidR="004C42B9" w:rsidRDefault="004C42B9" w:rsidP="004C42B9">
      <w:pPr>
        <w:pStyle w:val="ListParagraph"/>
        <w:numPr>
          <w:ilvl w:val="0"/>
          <w:numId w:val="26"/>
        </w:numPr>
      </w:pPr>
      <w:r>
        <w:t>Modify the publisher app to publish updates to the shadow</w:t>
      </w:r>
    </w:p>
    <w:p w14:paraId="48EB9B64" w14:textId="53F04C68" w:rsidR="00DC7DEF" w:rsidRDefault="004C42B9" w:rsidP="00DC7DEF">
      <w:pPr>
        <w:pStyle w:val="ListParagraph"/>
        <w:numPr>
          <w:ilvl w:val="0"/>
          <w:numId w:val="26"/>
        </w:numPr>
      </w:pPr>
      <w:r>
        <w:t>Implement the shadow application</w:t>
      </w:r>
    </w:p>
    <w:p w14:paraId="788DFDDF" w14:textId="0E44EC94" w:rsidR="00D15072" w:rsidRDefault="00D15072" w:rsidP="00DC7DEF">
      <w:pPr>
        <w:pStyle w:val="ListParagraph"/>
        <w:numPr>
          <w:ilvl w:val="0"/>
          <w:numId w:val="26"/>
        </w:numPr>
      </w:pPr>
      <w:r>
        <w:t>“Bake-In” the AWS security</w:t>
      </w:r>
      <w:r w:rsidR="00F417BC">
        <w:t xml:space="preserve"> credential into the shadow app</w:t>
      </w:r>
      <w:bookmarkStart w:id="0" w:name="_GoBack"/>
      <w:bookmarkEnd w:id="0"/>
    </w:p>
    <w:p w14:paraId="44D87376" w14:textId="19A529C5" w:rsidR="00D15072" w:rsidRDefault="00D15072" w:rsidP="00DC7DEF">
      <w:pPr>
        <w:pStyle w:val="ListParagraph"/>
        <w:numPr>
          <w:ilvl w:val="0"/>
          <w:numId w:val="26"/>
        </w:numPr>
      </w:pPr>
      <w:r>
        <w:t xml:space="preserve">“Bake-In” the </w:t>
      </w:r>
      <w:proofErr w:type="spellStart"/>
      <w:r>
        <w:t>WiFi</w:t>
      </w:r>
      <w:proofErr w:type="spellEnd"/>
      <w:r>
        <w:t xml:space="preserve"> credentials into the shadow app</w:t>
      </w:r>
    </w:p>
    <w:sectPr w:rsidR="00D1507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6A27C" w14:textId="77777777" w:rsidR="00BF71DE" w:rsidRDefault="00BF71DE" w:rsidP="00093A9C">
      <w:pPr>
        <w:spacing w:after="0" w:line="240" w:lineRule="auto"/>
      </w:pPr>
      <w:r>
        <w:separator/>
      </w:r>
    </w:p>
  </w:endnote>
  <w:endnote w:type="continuationSeparator" w:id="0">
    <w:p w14:paraId="39B47FA2" w14:textId="77777777" w:rsidR="00BF71DE" w:rsidRDefault="00BF71DE" w:rsidP="0009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29FDE6" w14:textId="0F193422" w:rsidR="00093A9C" w:rsidRDefault="00093A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7B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417B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581528" w14:textId="77777777" w:rsidR="00093A9C" w:rsidRDefault="00093A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C06DB" w14:textId="77777777" w:rsidR="00BF71DE" w:rsidRDefault="00BF71DE" w:rsidP="00093A9C">
      <w:pPr>
        <w:spacing w:after="0" w:line="240" w:lineRule="auto"/>
      </w:pPr>
      <w:r>
        <w:separator/>
      </w:r>
    </w:p>
  </w:footnote>
  <w:footnote w:type="continuationSeparator" w:id="0">
    <w:p w14:paraId="75B49DC3" w14:textId="77777777" w:rsidR="00BF71DE" w:rsidRDefault="00BF71DE" w:rsidP="0009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7"/>
  </w:num>
  <w:num w:numId="4">
    <w:abstractNumId w:val="1"/>
  </w:num>
  <w:num w:numId="5">
    <w:abstractNumId w:val="23"/>
  </w:num>
  <w:num w:numId="6">
    <w:abstractNumId w:val="8"/>
  </w:num>
  <w:num w:numId="7">
    <w:abstractNumId w:val="21"/>
  </w:num>
  <w:num w:numId="8">
    <w:abstractNumId w:val="3"/>
  </w:num>
  <w:num w:numId="9">
    <w:abstractNumId w:val="16"/>
  </w:num>
  <w:num w:numId="10">
    <w:abstractNumId w:val="20"/>
  </w:num>
  <w:num w:numId="11">
    <w:abstractNumId w:val="0"/>
  </w:num>
  <w:num w:numId="12">
    <w:abstractNumId w:val="22"/>
  </w:num>
  <w:num w:numId="13">
    <w:abstractNumId w:val="11"/>
  </w:num>
  <w:num w:numId="14">
    <w:abstractNumId w:val="15"/>
  </w:num>
  <w:num w:numId="15">
    <w:abstractNumId w:val="19"/>
  </w:num>
  <w:num w:numId="16">
    <w:abstractNumId w:val="5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24"/>
  </w:num>
  <w:num w:numId="22">
    <w:abstractNumId w:val="9"/>
  </w:num>
  <w:num w:numId="23">
    <w:abstractNumId w:val="17"/>
  </w:num>
  <w:num w:numId="24">
    <w:abstractNumId w:val="10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51E3C"/>
    <w:rsid w:val="00093229"/>
    <w:rsid w:val="00093A9C"/>
    <w:rsid w:val="000A10C2"/>
    <w:rsid w:val="00167802"/>
    <w:rsid w:val="00177F74"/>
    <w:rsid w:val="001C41CE"/>
    <w:rsid w:val="00227150"/>
    <w:rsid w:val="00266D14"/>
    <w:rsid w:val="0029288C"/>
    <w:rsid w:val="002A0254"/>
    <w:rsid w:val="002C5818"/>
    <w:rsid w:val="003445E6"/>
    <w:rsid w:val="0037207F"/>
    <w:rsid w:val="003817F7"/>
    <w:rsid w:val="003853D7"/>
    <w:rsid w:val="00397ACA"/>
    <w:rsid w:val="003D39DA"/>
    <w:rsid w:val="003E3652"/>
    <w:rsid w:val="003E39EE"/>
    <w:rsid w:val="003E6C7C"/>
    <w:rsid w:val="004119D6"/>
    <w:rsid w:val="004320E0"/>
    <w:rsid w:val="004C42B9"/>
    <w:rsid w:val="004D3236"/>
    <w:rsid w:val="004D51FE"/>
    <w:rsid w:val="004F02B0"/>
    <w:rsid w:val="00542D5D"/>
    <w:rsid w:val="00583ABA"/>
    <w:rsid w:val="00593945"/>
    <w:rsid w:val="005C585F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B7E6B"/>
    <w:rsid w:val="006C4A51"/>
    <w:rsid w:val="00757332"/>
    <w:rsid w:val="00774C33"/>
    <w:rsid w:val="00790FD8"/>
    <w:rsid w:val="007B104F"/>
    <w:rsid w:val="007E0232"/>
    <w:rsid w:val="00871379"/>
    <w:rsid w:val="008A56F3"/>
    <w:rsid w:val="008B6B74"/>
    <w:rsid w:val="00914CE3"/>
    <w:rsid w:val="009600E6"/>
    <w:rsid w:val="0098674F"/>
    <w:rsid w:val="00A74A92"/>
    <w:rsid w:val="00A8704B"/>
    <w:rsid w:val="00A922E4"/>
    <w:rsid w:val="00AD162F"/>
    <w:rsid w:val="00AE0CB0"/>
    <w:rsid w:val="00AE66A3"/>
    <w:rsid w:val="00B73DF5"/>
    <w:rsid w:val="00B85D2F"/>
    <w:rsid w:val="00BF71DE"/>
    <w:rsid w:val="00C53A42"/>
    <w:rsid w:val="00C61F72"/>
    <w:rsid w:val="00C71CCA"/>
    <w:rsid w:val="00C8243B"/>
    <w:rsid w:val="00CB3ED0"/>
    <w:rsid w:val="00D15072"/>
    <w:rsid w:val="00D23BFF"/>
    <w:rsid w:val="00DA3B3F"/>
    <w:rsid w:val="00DC7DEF"/>
    <w:rsid w:val="00DE180B"/>
    <w:rsid w:val="00E043FD"/>
    <w:rsid w:val="00E05EFF"/>
    <w:rsid w:val="00E106AA"/>
    <w:rsid w:val="00E1216F"/>
    <w:rsid w:val="00E358FB"/>
    <w:rsid w:val="00E560BF"/>
    <w:rsid w:val="00E63761"/>
    <w:rsid w:val="00EA3E7C"/>
    <w:rsid w:val="00EB1C66"/>
    <w:rsid w:val="00EB629E"/>
    <w:rsid w:val="00ED0FED"/>
    <w:rsid w:val="00ED5415"/>
    <w:rsid w:val="00F25363"/>
    <w:rsid w:val="00F25415"/>
    <w:rsid w:val="00F322B8"/>
    <w:rsid w:val="00F417BC"/>
    <w:rsid w:val="00F64B14"/>
    <w:rsid w:val="00F672F4"/>
    <w:rsid w:val="00F73D45"/>
    <w:rsid w:val="00F94CE2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A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22E4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093A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93A9C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922E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PeterREgli/mq-telemetry-transpor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ocs.aws.amazon.com/iot/latest/developerguide/thing-shadow-document-synta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aws.amazon.com/iot/latest/developerguide/thing-shadow-mqt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C85C25-35D6-421E-89ED-850F3AB2D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19</cp:revision>
  <dcterms:created xsi:type="dcterms:W3CDTF">2016-10-10T16:52:00Z</dcterms:created>
  <dcterms:modified xsi:type="dcterms:W3CDTF">2016-10-13T21:34:00Z</dcterms:modified>
</cp:coreProperties>
</file>