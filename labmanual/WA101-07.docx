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77777777" w:rsidR="001D3367" w:rsidRDefault="001D3367" w:rsidP="009600E6">
      <w:pPr>
        <w:pStyle w:val="Heading1"/>
      </w:pPr>
      <w:r>
        <w:t>Chapter 7: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77777777" w:rsidR="001D3367" w:rsidRDefault="001D3367" w:rsidP="00CB3ED0">
      <w:pPr>
        <w:pStyle w:val="Heading2"/>
      </w:pPr>
      <w:r>
        <w:t>Time: 4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4E46B066" w14:textId="77777777" w:rsidR="001D3367" w:rsidRDefault="001D3367" w:rsidP="00CB3ED0">
      <w:pPr>
        <w:pStyle w:val="Heading3"/>
      </w:pPr>
      <w:r>
        <w:t>Get weather data and display</w:t>
      </w:r>
    </w:p>
    <w:p w14:paraId="08EA210F" w14:textId="77777777" w:rsidR="001D3367" w:rsidRDefault="001D3367" w:rsidP="00CB3ED0">
      <w:pPr>
        <w:pStyle w:val="Heading3"/>
      </w:pPr>
      <w:r>
        <w:t>Set the city(s) to display</w:t>
      </w:r>
    </w:p>
    <w:p w14:paraId="1902F46C" w14:textId="77777777" w:rsidR="001D3367" w:rsidRDefault="001D3367" w:rsidP="00CB3ED0">
      <w:pPr>
        <w:pStyle w:val="Heading3"/>
      </w:pPr>
      <w:r>
        <w:t>Rotate/Scroll the display</w:t>
      </w:r>
    </w:p>
    <w:p w14:paraId="2167A103" w14:textId="77777777" w:rsidR="001D3367" w:rsidRDefault="001D3367" w:rsidP="00CB3ED0">
      <w:pPr>
        <w:pStyle w:val="Heading3"/>
      </w:pPr>
      <w:r>
        <w:t>Weather alerts</w:t>
      </w:r>
    </w:p>
    <w:p w14:paraId="1F98B866" w14:textId="77777777" w:rsidR="001D3367" w:rsidRDefault="001D3367" w:rsidP="00CB3ED0">
      <w:pPr>
        <w:pStyle w:val="Heading3"/>
      </w:pPr>
      <w:r>
        <w:t>Become an AP</w:t>
      </w:r>
    </w:p>
    <w:p w14:paraId="40E6DF65" w14:textId="77777777" w:rsidR="001D3367" w:rsidRDefault="001D3367" w:rsidP="006B442B">
      <w:pPr>
        <w:pStyle w:val="Heading3"/>
        <w:sectPr w:rsidR="001D33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Let people login</w:t>
      </w:r>
    </w:p>
    <w:p w14:paraId="71CF492C" w14:textId="2428516C" w:rsidR="006B442B" w:rsidRDefault="006B442B" w:rsidP="006B442B">
      <w:pPr>
        <w:pStyle w:val="Heading3"/>
      </w:pPr>
    </w:p>
    <w:sectPr w:rsidR="006B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200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1D3367"/>
    <w:rsid w:val="00227150"/>
    <w:rsid w:val="00266D14"/>
    <w:rsid w:val="0029288C"/>
    <w:rsid w:val="002A0254"/>
    <w:rsid w:val="002C5818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914CE3"/>
    <w:rsid w:val="009600E6"/>
    <w:rsid w:val="0098674F"/>
    <w:rsid w:val="00A74A92"/>
    <w:rsid w:val="00A8704B"/>
    <w:rsid w:val="00AD162F"/>
    <w:rsid w:val="00AE66A3"/>
    <w:rsid w:val="00B63DB6"/>
    <w:rsid w:val="00B73DF5"/>
    <w:rsid w:val="00B85D2F"/>
    <w:rsid w:val="00C61F72"/>
    <w:rsid w:val="00CB3ED0"/>
    <w:rsid w:val="00DC7DEF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36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367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36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36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D33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D3367"/>
  </w:style>
  <w:style w:type="paragraph" w:styleId="ListParagraph">
    <w:name w:val="List Paragraph"/>
    <w:basedOn w:val="Normal"/>
    <w:uiPriority w:val="34"/>
    <w:qFormat/>
    <w:rsid w:val="001D336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1D336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D336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D3367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1D336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3367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D336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D3367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D3367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D3367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1D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36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367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1D3367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1D3367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1D3367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D3367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1D3367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1D3367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1D3367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1D3367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1D3367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1D3367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1D336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1D3367"/>
    <w:rPr>
      <w:color w:val="808080"/>
    </w:rPr>
  </w:style>
  <w:style w:type="character" w:styleId="CommentReference">
    <w:name w:val="annotation reference"/>
    <w:uiPriority w:val="99"/>
    <w:semiHidden/>
    <w:unhideWhenUsed/>
    <w:rsid w:val="001D33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3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36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36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D3367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h/Library/Group%20Containers/UBF8T346G9.Office/User%20Content.localized/Templates.localized/psoc211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2B90C-195D-0049-8529-DEC5E81E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psoc211template.dotx</Template>
  <TotalTime>76</TotalTime>
  <Pages>1</Pages>
  <Words>30</Words>
  <Characters>172</Characters>
  <Application>Microsoft Macintosh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Alan Hawse</cp:lastModifiedBy>
  <cp:revision>7</cp:revision>
  <dcterms:created xsi:type="dcterms:W3CDTF">2016-10-10T22:52:00Z</dcterms:created>
  <dcterms:modified xsi:type="dcterms:W3CDTF">2016-10-11T10:20:00Z</dcterms:modified>
</cp:coreProperties>
</file>