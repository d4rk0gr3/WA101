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3713B09A" w:rsidR="00C834ED" w:rsidRDefault="00C834ED" w:rsidP="00CB3ED0">
      <w:pPr>
        <w:pStyle w:val="Heading2"/>
      </w:pPr>
      <w:r>
        <w:t xml:space="preserve">Time: </w:t>
      </w:r>
      <w:r w:rsidR="00B4642A">
        <w:t>15 Minutes</w:t>
      </w:r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7A627470" w:rsidR="00B4642A" w:rsidRDefault="00B4642A" w:rsidP="00B4642A">
      <w:r>
        <w:t>At this point life is t</w:t>
      </w:r>
      <w:r w:rsidR="00DD6382">
        <w:t>o</w:t>
      </w:r>
      <w:r>
        <w:t>o short to develop all of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19C831B5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 xml:space="preserve">ontains support for </w:t>
      </w:r>
      <w:proofErr w:type="spellStart"/>
      <w:r>
        <w:t>Appolo</w:t>
      </w:r>
      <w:proofErr w:type="spellEnd"/>
      <w:r>
        <w:t xml:space="preserve">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0FFA0265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LCD 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</w:t>
      </w:r>
      <w:proofErr w:type="spellStart"/>
      <w:r w:rsidRPr="00AB41BC">
        <w:t>malloc</w:t>
      </w:r>
      <w:proofErr w:type="spellEnd"/>
      <w:r w:rsidRPr="00AB41BC">
        <w:t xml:space="preserve">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210FB157" w:rsidR="00B4642A" w:rsidRPr="00B4642A" w:rsidRDefault="00AB41BC" w:rsidP="00B4642A">
      <w:pPr>
        <w:pStyle w:val="ListParagraph"/>
        <w:numPr>
          <w:ilvl w:val="0"/>
          <w:numId w:val="24"/>
        </w:num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ABFF678" w14:textId="253DEA39" w:rsidR="00C834ED" w:rsidRDefault="00C834ED" w:rsidP="00CB3ED0">
      <w:pPr>
        <w:pStyle w:val="Heading2"/>
      </w:pPr>
      <w:r>
        <w:t>Exercise(s)</w:t>
      </w:r>
    </w:p>
    <w:p w14:paraId="0BAA0F18" w14:textId="465212C2" w:rsidR="00B4642A" w:rsidRDefault="00B4642A" w:rsidP="00AB41BC">
      <w:pPr>
        <w:pStyle w:val="Heading3"/>
      </w:pPr>
      <w:r>
        <w:t>01 Browse the library directory</w:t>
      </w:r>
      <w:r w:rsidR="00243763">
        <w:t xml:space="preserve"> to see what functions are available</w:t>
      </w:r>
    </w:p>
    <w:p w14:paraId="55A687C6" w14:textId="77777777" w:rsidR="00243763" w:rsidRDefault="00AB41BC" w:rsidP="00AB41BC">
      <w:pPr>
        <w:pStyle w:val="Heading3"/>
      </w:pPr>
      <w:r>
        <w:t xml:space="preserve">02 Build and try the </w:t>
      </w:r>
      <w:r w:rsidR="00243763">
        <w:t>apps/test/console project</w:t>
      </w:r>
    </w:p>
    <w:p w14:paraId="34669FFF" w14:textId="6589A099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This project uses the Command Console library </w:t>
      </w:r>
      <w:r w:rsidR="008F3853">
        <w:t>functions</w:t>
      </w:r>
      <w:r>
        <w:t xml:space="preserve"> located in </w:t>
      </w:r>
      <w:r w:rsidRPr="008F3853">
        <w:rPr>
          <w:i/>
        </w:rPr>
        <w:t>libraries/utilities/</w:t>
      </w:r>
      <w:proofErr w:type="spellStart"/>
      <w:r w:rsidRPr="008F3853">
        <w:rPr>
          <w:i/>
        </w:rPr>
        <w:t>command_console</w:t>
      </w:r>
      <w:proofErr w:type="spellEnd"/>
      <w:r>
        <w:t>.</w:t>
      </w:r>
    </w:p>
    <w:p w14:paraId="28F2F440" w14:textId="0C85B162" w:rsidR="00243763" w:rsidRDefault="00243763" w:rsidP="00243763">
      <w:pPr>
        <w:pStyle w:val="ListParagraph"/>
        <w:numPr>
          <w:ilvl w:val="0"/>
          <w:numId w:val="25"/>
        </w:numPr>
      </w:pPr>
      <w:r>
        <w:t xml:space="preserve">Create a make target for </w:t>
      </w:r>
      <w:proofErr w:type="spellStart"/>
      <w:r w:rsidRPr="008F3853">
        <w:rPr>
          <w:i/>
        </w:rPr>
        <w:t>test.console</w:t>
      </w:r>
      <w:proofErr w:type="spellEnd"/>
      <w:r>
        <w:t xml:space="preserve"> for your kit.</w:t>
      </w:r>
    </w:p>
    <w:p w14:paraId="2B5C3C65" w14:textId="06938507" w:rsidR="00243763" w:rsidRDefault="008F3853" w:rsidP="00243763">
      <w:pPr>
        <w:pStyle w:val="ListParagraph"/>
        <w:numPr>
          <w:ilvl w:val="0"/>
          <w:numId w:val="25"/>
        </w:numPr>
      </w:pPr>
      <w:r>
        <w:t>Program the project to your kit.</w:t>
      </w:r>
    </w:p>
    <w:p w14:paraId="7D421C02" w14:textId="34203AE2" w:rsidR="008F3853" w:rsidRDefault="008F3853" w:rsidP="00243763">
      <w:pPr>
        <w:pStyle w:val="ListParagraph"/>
        <w:numPr>
          <w:ilvl w:val="0"/>
          <w:numId w:val="25"/>
        </w:numPr>
      </w:pPr>
      <w:r>
        <w:t>Open a terminal emulator to interact with the console.</w:t>
      </w:r>
    </w:p>
    <w:p w14:paraId="6BE2F7E7" w14:textId="61E008B5" w:rsidR="008F3853" w:rsidRDefault="008F3853" w:rsidP="00243763">
      <w:pPr>
        <w:pStyle w:val="ListParagraph"/>
        <w:numPr>
          <w:ilvl w:val="0"/>
          <w:numId w:val="25"/>
        </w:numPr>
      </w:pPr>
      <w:r>
        <w:t>Type “help” in the console to see available functions. Try using “scan” and “join”.</w:t>
      </w:r>
    </w:p>
    <w:p w14:paraId="26652CF3" w14:textId="2318624E" w:rsidR="00AB41BC" w:rsidRDefault="00AB41BC" w:rsidP="00AB41BC">
      <w:pPr>
        <w:pStyle w:val="Heading3"/>
      </w:pPr>
      <w:r>
        <w:t xml:space="preserve">03 </w:t>
      </w:r>
      <w:r w:rsidR="008F3853">
        <w:t xml:space="preserve">(Advanced) </w:t>
      </w:r>
      <w:r>
        <w:t xml:space="preserve">Build and try the </w:t>
      </w:r>
      <w:proofErr w:type="spellStart"/>
      <w:r>
        <w:t>iPerf</w:t>
      </w:r>
      <w:proofErr w:type="spellEnd"/>
      <w:r>
        <w:t xml:space="preserve"> performance testing application</w:t>
      </w:r>
    </w:p>
    <w:p w14:paraId="6ABAF6DF" w14:textId="0E9F6C6D" w:rsidR="008F3853" w:rsidRDefault="008F3853" w:rsidP="008F3853">
      <w:pPr>
        <w:pStyle w:val="ListParagraph"/>
        <w:numPr>
          <w:ilvl w:val="0"/>
          <w:numId w:val="26"/>
        </w:numPr>
      </w:pPr>
      <w:r>
        <w:t xml:space="preserve">Create a make target for </w:t>
      </w:r>
      <w:proofErr w:type="spellStart"/>
      <w:r w:rsidRPr="008F3853">
        <w:rPr>
          <w:i/>
        </w:rPr>
        <w:t>test.iperf_app</w:t>
      </w:r>
      <w:proofErr w:type="spellEnd"/>
      <w:r>
        <w:t xml:space="preserve"> for you kit.</w:t>
      </w:r>
    </w:p>
    <w:p w14:paraId="150F5676" w14:textId="7CCDC66C" w:rsidR="008F3853" w:rsidRDefault="008F3853" w:rsidP="008F3853">
      <w:pPr>
        <w:pStyle w:val="ListParagraph"/>
        <w:numPr>
          <w:ilvl w:val="0"/>
          <w:numId w:val="26"/>
        </w:numPr>
      </w:pPr>
      <w:r>
        <w:t>Program the project to your kit.</w:t>
      </w:r>
    </w:p>
    <w:p w14:paraId="08749D93" w14:textId="654E186F" w:rsidR="008F3853" w:rsidRDefault="008F3853" w:rsidP="008F3853">
      <w:pPr>
        <w:pStyle w:val="ListParagraph"/>
        <w:numPr>
          <w:ilvl w:val="0"/>
          <w:numId w:val="26"/>
        </w:numPr>
      </w:pPr>
      <w:r>
        <w:t>Open a terminal emulator.</w:t>
      </w:r>
    </w:p>
    <w:p w14:paraId="537FB4F6" w14:textId="6F9BBC88" w:rsidR="008F3853" w:rsidRPr="008F3853" w:rsidRDefault="008F3853" w:rsidP="008F3853">
      <w:pPr>
        <w:pStyle w:val="ListParagraph"/>
        <w:numPr>
          <w:ilvl w:val="0"/>
          <w:numId w:val="26"/>
        </w:numPr>
      </w:pPr>
      <w:r>
        <w:t xml:space="preserve">Look at the </w:t>
      </w:r>
      <w:r w:rsidRPr="008F3853">
        <w:rPr>
          <w:i/>
        </w:rPr>
        <w:t>README-Iperf.pdf</w:t>
      </w:r>
      <w:r>
        <w:t xml:space="preserve"> file located inside the project folder for information on how to use </w:t>
      </w:r>
      <w:proofErr w:type="spellStart"/>
      <w:r>
        <w:t>Iperf</w:t>
      </w:r>
      <w:proofErr w:type="spellEnd"/>
      <w:r>
        <w:t>.</w:t>
      </w:r>
    </w:p>
    <w:p w14:paraId="125D730A" w14:textId="6F6DACB2" w:rsidR="00C31AB7" w:rsidRPr="00C31AB7" w:rsidRDefault="00C31AB7" w:rsidP="00C31AB7">
      <w:pPr>
        <w:pStyle w:val="Heading3"/>
      </w:pPr>
      <w:r>
        <w:t xml:space="preserve">04 </w:t>
      </w:r>
      <w:r w:rsidR="008F3853">
        <w:t xml:space="preserve">(Advanced) </w:t>
      </w:r>
      <w:r>
        <w:t>Using the U8G graphics display on the shield (that does not yet exist) to display text</w:t>
      </w:r>
    </w:p>
    <w:p w14:paraId="0A126228" w14:textId="1A7560D9" w:rsidR="00F63C15" w:rsidRPr="00F63C15" w:rsidRDefault="00F63C15" w:rsidP="00F63C15"/>
    <w:sectPr w:rsidR="00F63C15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FAAC6" w14:textId="77777777" w:rsidR="00085BD7" w:rsidRDefault="00085BD7" w:rsidP="0037141B">
      <w:pPr>
        <w:spacing w:after="0" w:line="240" w:lineRule="auto"/>
      </w:pPr>
      <w:r>
        <w:separator/>
      </w:r>
    </w:p>
  </w:endnote>
  <w:endnote w:type="continuationSeparator" w:id="0">
    <w:p w14:paraId="7B56572B" w14:textId="77777777" w:rsidR="00085BD7" w:rsidRDefault="00085BD7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47BC1D42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85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38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DFDC8" w14:textId="77777777" w:rsidR="00085BD7" w:rsidRDefault="00085BD7" w:rsidP="0037141B">
      <w:pPr>
        <w:spacing w:after="0" w:line="240" w:lineRule="auto"/>
      </w:pPr>
      <w:r>
        <w:separator/>
      </w:r>
    </w:p>
  </w:footnote>
  <w:footnote w:type="continuationSeparator" w:id="0">
    <w:p w14:paraId="1712D31A" w14:textId="77777777" w:rsidR="00085BD7" w:rsidRDefault="00085BD7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1"/>
  </w:num>
  <w:num w:numId="3">
    <w:abstractNumId w:val="6"/>
  </w:num>
  <w:num w:numId="4">
    <w:abstractNumId w:val="1"/>
  </w:num>
  <w:num w:numId="5">
    <w:abstractNumId w:val="23"/>
  </w:num>
  <w:num w:numId="6">
    <w:abstractNumId w:val="8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10"/>
  </w:num>
  <w:num w:numId="14">
    <w:abstractNumId w:val="14"/>
  </w:num>
  <w:num w:numId="15">
    <w:abstractNumId w:val="18"/>
  </w:num>
  <w:num w:numId="16">
    <w:abstractNumId w:val="4"/>
  </w:num>
  <w:num w:numId="17">
    <w:abstractNumId w:val="12"/>
  </w:num>
  <w:num w:numId="18">
    <w:abstractNumId w:val="5"/>
  </w:num>
  <w:num w:numId="19">
    <w:abstractNumId w:val="3"/>
  </w:num>
  <w:num w:numId="20">
    <w:abstractNumId w:val="13"/>
  </w:num>
  <w:num w:numId="21">
    <w:abstractNumId w:val="24"/>
  </w:num>
  <w:num w:numId="22">
    <w:abstractNumId w:val="9"/>
  </w:num>
  <w:num w:numId="23">
    <w:abstractNumId w:val="17"/>
  </w:num>
  <w:num w:numId="24">
    <w:abstractNumId w:val="16"/>
  </w:num>
  <w:num w:numId="25">
    <w:abstractNumId w:val="2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837A4"/>
    <w:rsid w:val="00085BD7"/>
    <w:rsid w:val="000A10C2"/>
    <w:rsid w:val="000F41C4"/>
    <w:rsid w:val="00177F74"/>
    <w:rsid w:val="00227150"/>
    <w:rsid w:val="00243763"/>
    <w:rsid w:val="00266D14"/>
    <w:rsid w:val="0029288C"/>
    <w:rsid w:val="002A0254"/>
    <w:rsid w:val="002C5818"/>
    <w:rsid w:val="003302B7"/>
    <w:rsid w:val="003445E6"/>
    <w:rsid w:val="0037141B"/>
    <w:rsid w:val="003817F7"/>
    <w:rsid w:val="003853D7"/>
    <w:rsid w:val="00397ACA"/>
    <w:rsid w:val="003E3652"/>
    <w:rsid w:val="003E39EE"/>
    <w:rsid w:val="004119D6"/>
    <w:rsid w:val="004320E0"/>
    <w:rsid w:val="004717B1"/>
    <w:rsid w:val="004D3236"/>
    <w:rsid w:val="004D51FE"/>
    <w:rsid w:val="00542D5D"/>
    <w:rsid w:val="005441F5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0658"/>
    <w:rsid w:val="00666361"/>
    <w:rsid w:val="006B442B"/>
    <w:rsid w:val="006C4A51"/>
    <w:rsid w:val="00757332"/>
    <w:rsid w:val="00774C33"/>
    <w:rsid w:val="007B104F"/>
    <w:rsid w:val="007E0232"/>
    <w:rsid w:val="00871379"/>
    <w:rsid w:val="008A56F3"/>
    <w:rsid w:val="008F3853"/>
    <w:rsid w:val="00914CE3"/>
    <w:rsid w:val="009600E6"/>
    <w:rsid w:val="0098674F"/>
    <w:rsid w:val="00A74A92"/>
    <w:rsid w:val="00A8704B"/>
    <w:rsid w:val="00AB41BC"/>
    <w:rsid w:val="00AD162F"/>
    <w:rsid w:val="00AE66A3"/>
    <w:rsid w:val="00B05D0E"/>
    <w:rsid w:val="00B4642A"/>
    <w:rsid w:val="00B73DF5"/>
    <w:rsid w:val="00B85D2F"/>
    <w:rsid w:val="00BE7A8C"/>
    <w:rsid w:val="00C31AB7"/>
    <w:rsid w:val="00C61F72"/>
    <w:rsid w:val="00C834ED"/>
    <w:rsid w:val="00CB3ED0"/>
    <w:rsid w:val="00DC7DEF"/>
    <w:rsid w:val="00DD6382"/>
    <w:rsid w:val="00DE180B"/>
    <w:rsid w:val="00E043FD"/>
    <w:rsid w:val="00E106AA"/>
    <w:rsid w:val="00E1216F"/>
    <w:rsid w:val="00E63761"/>
    <w:rsid w:val="00EA3E7C"/>
    <w:rsid w:val="00EB1C66"/>
    <w:rsid w:val="00EB629E"/>
    <w:rsid w:val="00ED0FED"/>
    <w:rsid w:val="00ED5415"/>
    <w:rsid w:val="00F25363"/>
    <w:rsid w:val="00F63C15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76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4376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3763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00750-DEB8-494B-8203-E5BB7E8FC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19</cp:revision>
  <dcterms:created xsi:type="dcterms:W3CDTF">2016-10-10T22:52:00Z</dcterms:created>
  <dcterms:modified xsi:type="dcterms:W3CDTF">2016-10-28T21:20:00Z</dcterms:modified>
</cp:coreProperties>
</file>