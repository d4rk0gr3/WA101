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7777777" w:rsidR="00597DFC" w:rsidRDefault="00597DFC" w:rsidP="00DE180B">
      <w:pPr>
        <w:pStyle w:val="Heading1"/>
      </w:pPr>
      <w:r>
        <w:t>Chapter 2: Using the WICED SDK to connect inputs and outputs</w:t>
      </w:r>
    </w:p>
    <w:p w14:paraId="5F193EF7" w14:textId="77777777" w:rsidR="00597DFC" w:rsidRDefault="00597DFC" w:rsidP="00C61F72">
      <w:pPr>
        <w:pStyle w:val="Heading2"/>
      </w:pPr>
      <w:r>
        <w:t>Objective</w:t>
      </w:r>
    </w:p>
    <w:p w14:paraId="66916A63" w14:textId="4B1497D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r w:rsidR="00D54E98">
        <w:t xml:space="preserve">ADC, UART, </w:t>
      </w:r>
      <w:r w:rsidR="003E387E">
        <w:t>and I2C</w:t>
      </w:r>
      <w:r w:rsidR="00D54E98">
        <w:t xml:space="preserve">) to interface with the shield </w:t>
      </w:r>
      <w:r>
        <w:t>including the</w:t>
      </w:r>
      <w:r w:rsidR="00D54E98">
        <w:t xml:space="preserve"> LEDs, Switches, Thermistors, Anal</w:t>
      </w:r>
      <w:r w:rsidR="00AD1922">
        <w:t>og Co-Processor (via I2C) and the Kit</w:t>
      </w:r>
      <w:r w:rsidR="00D54E98">
        <w:t>Prog UART</w:t>
      </w:r>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77777777" w:rsidR="005860F3" w:rsidRDefault="005860F3" w:rsidP="005860F3">
      <w:pPr>
        <w:pStyle w:val="Heading3"/>
      </w:pPr>
      <w:r>
        <w:t>Setting up a new WICED development kit</w:t>
      </w:r>
    </w:p>
    <w:p w14:paraId="77BD6186" w14:textId="279C3D11" w:rsidR="005860F3" w:rsidRDefault="005860F3" w:rsidP="005860F3">
      <w:r>
        <w:t xml:space="preserve">The WICED SDK has files that make it easier to work with the peripherals on a given kit. In our case, the kit we are using is called “BCM94343W_AVN”. It is not installed by default in the SDK so we need to copy the platform </w:t>
      </w:r>
      <w:r w:rsidR="00781663">
        <w:t>folder</w:t>
      </w:r>
      <w:r>
        <w:t xml:space="preserve"> into the SDK. The </w:t>
      </w:r>
      <w:r w:rsidR="00781663">
        <w:t>folder for this board is provided with the class materials. Copy it into &lt;install path&gt;/WICED-SDK-3.7.0-3/WICED-SDK/platforms/. The contents of</w:t>
      </w:r>
      <w:r w:rsidR="00060E61">
        <w:t xml:space="preserve"> BCM94343W_AVN </w:t>
      </w:r>
      <w:r w:rsidR="00781663">
        <w:t>is</w:t>
      </w:r>
      <w:r w:rsidR="00060E61">
        <w:t>:</w:t>
      </w:r>
    </w:p>
    <w:p w14:paraId="351C904E" w14:textId="6D3F0641" w:rsidR="00060E61" w:rsidRPr="00CF59D3" w:rsidRDefault="00060E61" w:rsidP="00060E61">
      <w:pPr>
        <w:jc w:val="center"/>
      </w:pPr>
      <w:r>
        <w:rPr>
          <w:noProof/>
        </w:rPr>
        <w:drawing>
          <wp:inline distT="0" distB="0" distL="0" distR="0" wp14:anchorId="25DFE42D" wp14:editId="19414FDE">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p>
    <w:p w14:paraId="79A1AFFE" w14:textId="72B9338F"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These contain #define, type definitions, and constants that set up the various kit peripherals. For example, in </w:t>
      </w:r>
      <w:proofErr w:type="spellStart"/>
      <w:r>
        <w:t>platform.h</w:t>
      </w:r>
      <w:proofErr w:type="spellEnd"/>
      <w:r>
        <w:t xml:space="preserve"> you will see the two LEDs and button can be accessed using the names WICED_LED1, WICED_LED2, and WICED_BUTTON1.</w:t>
      </w:r>
    </w:p>
    <w:p w14:paraId="45FBE258" w14:textId="1FA575A5" w:rsidR="00060E61" w:rsidRDefault="00060E61" w:rsidP="00060E61">
      <w:pPr>
        <w:jc w:val="center"/>
      </w:pPr>
      <w:r>
        <w:rPr>
          <w:noProof/>
        </w:rPr>
        <w:drawing>
          <wp:inline distT="0" distB="0" distL="0" distR="0" wp14:anchorId="299F1083" wp14:editId="56494CB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952" cy="923810"/>
                    </a:xfrm>
                    <a:prstGeom prst="rect">
                      <a:avLst/>
                    </a:prstGeom>
                  </pic:spPr>
                </pic:pic>
              </a:graphicData>
            </a:graphic>
          </wp:inline>
        </w:drawing>
      </w:r>
    </w:p>
    <w:p w14:paraId="55106A6F" w14:textId="4D6A988D" w:rsidR="00060E61" w:rsidRDefault="00060E61" w:rsidP="005860F3">
      <w:r>
        <w:t xml:space="preserve">In addition, the pins are initialized properly in </w:t>
      </w:r>
      <w:proofErr w:type="spellStart"/>
      <w:r>
        <w:t>platform.c</w:t>
      </w:r>
      <w:proofErr w:type="spellEnd"/>
      <w:r>
        <w:t xml:space="preserve"> (outputs for the LEDs and an input with a resistive pullup for the button):</w:t>
      </w:r>
    </w:p>
    <w:p w14:paraId="39D21E89" w14:textId="25874905" w:rsidR="00060E61" w:rsidRDefault="00F6421F" w:rsidP="00060E61">
      <w:pPr>
        <w:jc w:val="center"/>
      </w:pPr>
      <w:r>
        <w:rPr>
          <w:noProof/>
        </w:rPr>
        <w:lastRenderedPageBreak/>
        <w:drawing>
          <wp:inline distT="0" distB="0" distL="0" distR="0" wp14:anchorId="520904E1" wp14:editId="3F0D1131">
            <wp:extent cx="5485714" cy="1590476"/>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5714" cy="1590476"/>
                    </a:xfrm>
                    <a:prstGeom prst="rect">
                      <a:avLst/>
                    </a:prstGeom>
                  </pic:spPr>
                </pic:pic>
              </a:graphicData>
            </a:graphic>
          </wp:inline>
        </w:drawing>
      </w:r>
    </w:p>
    <w:p w14:paraId="0576A7EF" w14:textId="32C8BBA5" w:rsidR="00260098" w:rsidRDefault="000B35DD" w:rsidP="000B35DD">
      <w:r>
        <w:t xml:space="preserve">The </w:t>
      </w:r>
      <w:proofErr w:type="spellStart"/>
      <w:r>
        <w:t>platform.h</w:t>
      </w:r>
      <w:proofErr w:type="spellEnd"/>
      <w:r>
        <w:t xml:space="preserve"> and </w:t>
      </w:r>
      <w:proofErr w:type="spellStart"/>
      <w:r>
        <w:t>platform.c</w:t>
      </w:r>
      <w:proofErr w:type="spellEnd"/>
      <w:r>
        <w:t xml:space="preserve"> files also contain definitions for the various peripherals such as PWMs and ADCs. In </w:t>
      </w:r>
      <w:proofErr w:type="spellStart"/>
      <w:r>
        <w:t>platform.h</w:t>
      </w:r>
      <w:proofErr w:type="spellEnd"/>
      <w:r>
        <w:t xml:space="preserve"> you will find a list of all of the valid peripherals. For example, the 4 ADC channels for this kit are:</w:t>
      </w:r>
    </w:p>
    <w:p w14:paraId="50071BD5" w14:textId="3A0DCD86" w:rsidR="000B35DD" w:rsidRDefault="000B35DD" w:rsidP="00F93716">
      <w:pPr>
        <w:jc w:val="center"/>
      </w:pPr>
      <w:r>
        <w:rPr>
          <w:noProof/>
        </w:rPr>
        <w:drawing>
          <wp:inline distT="0" distB="0" distL="0" distR="0" wp14:anchorId="3E925576" wp14:editId="5C41448E">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5239" cy="1177571"/>
                    </a:xfrm>
                    <a:prstGeom prst="rect">
                      <a:avLst/>
                    </a:prstGeom>
                  </pic:spPr>
                </pic:pic>
              </a:graphicData>
            </a:graphic>
          </wp:inline>
        </w:drawing>
      </w:r>
    </w:p>
    <w:p w14:paraId="480C7AAE" w14:textId="1A9D5A0C" w:rsidR="000B35DD" w:rsidRDefault="000B35DD" w:rsidP="000B35DD">
      <w:r>
        <w:t xml:space="preserve">The pins used for each ADC channel can be found in </w:t>
      </w:r>
      <w:proofErr w:type="spellStart"/>
      <w:r>
        <w:t>platform.c</w:t>
      </w:r>
      <w:proofErr w:type="spellEnd"/>
      <w:r>
        <w:t>:</w:t>
      </w:r>
    </w:p>
    <w:p w14:paraId="783EC1CA" w14:textId="5982D059" w:rsidR="000B35DD" w:rsidRDefault="00F93716" w:rsidP="00F93716">
      <w:pPr>
        <w:jc w:val="center"/>
      </w:pPr>
      <w:r>
        <w:rPr>
          <w:noProof/>
        </w:rPr>
        <w:drawing>
          <wp:inline distT="0" distB="0" distL="0" distR="0" wp14:anchorId="0A7FC45F" wp14:editId="74FBE2D5">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4096" cy="930271"/>
                    </a:xfrm>
                    <a:prstGeom prst="rect">
                      <a:avLst/>
                    </a:prstGeom>
                  </pic:spPr>
                </pic:pic>
              </a:graphicData>
            </a:graphic>
          </wp:inline>
        </w:drawing>
      </w:r>
    </w:p>
    <w:p w14:paraId="5D65F75A" w14:textId="26EBBE90" w:rsidR="000B35DD" w:rsidRDefault="000B35DD" w:rsidP="000B35DD">
      <w:r>
        <w:t xml:space="preserve">Note that the ADC names must be used in the ADC API function calls. That is, you must use </w:t>
      </w:r>
      <w:r w:rsidRPr="000B35DD">
        <w:rPr>
          <w:i/>
        </w:rPr>
        <w:t>WICED_ADC_1</w:t>
      </w:r>
      <w:r>
        <w:t xml:space="preserve"> to use ADC channel 1. You cannot use </w:t>
      </w:r>
      <w:r w:rsidRPr="000B35DD">
        <w:rPr>
          <w:i/>
        </w:rPr>
        <w:t>WICED_GPIO_2</w:t>
      </w:r>
      <w:r>
        <w:t xml:space="preserve"> in the ADC API function calls.</w:t>
      </w:r>
    </w:p>
    <w:p w14:paraId="0801B145" w14:textId="2828D7CA" w:rsidR="007B57B2" w:rsidRPr="000B35DD" w:rsidRDefault="007B57B2" w:rsidP="000B35DD">
      <w:r>
        <w:t>If you develop your own hardware, then it is best to add a new folder to the SDK 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5593E22F" w:rsidR="00866864" w:rsidRDefault="00866864" w:rsidP="005747F7">
      <w:r>
        <w:t xml:space="preserve">Documentation can be found in the “doc” directory inside the SDK.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from inside the SDK too)</w:t>
      </w:r>
      <w:r w:rsidR="00C83801">
        <w:t>. We will be usi</w:t>
      </w:r>
      <w:r w:rsidR="00626A32">
        <w:t>ng GPIO, PWM, ADC, UART, and I2C</w:t>
      </w:r>
      <w:r w:rsidR="00C83801">
        <w:t>.</w:t>
      </w:r>
    </w:p>
    <w:p w14:paraId="48386241" w14:textId="474E9063" w:rsidR="005747F7" w:rsidRDefault="005860F3" w:rsidP="00CA395B">
      <w:pPr>
        <w:jc w:val="center"/>
      </w:pPr>
      <w:r>
        <w:rPr>
          <w:noProof/>
        </w:rPr>
        <w:lastRenderedPageBreak/>
        <w:drawing>
          <wp:inline distT="0" distB="0" distL="0" distR="0" wp14:anchorId="2C060FFD" wp14:editId="439E9F74">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1230"/>
                    </a:xfrm>
                    <a:prstGeom prst="rect">
                      <a:avLst/>
                    </a:prstGeom>
                  </pic:spPr>
                </pic:pic>
              </a:graphicData>
            </a:graphic>
          </wp:inline>
        </w:drawing>
      </w:r>
    </w:p>
    <w:p w14:paraId="1E75C76A" w14:textId="77777777" w:rsidR="005860F3" w:rsidRDefault="005860F3" w:rsidP="005747F7">
      <w:r>
        <w:t xml:space="preserve">Click on GPIO to see the list of GPIO APIs and then click on the </w:t>
      </w:r>
      <w:proofErr w:type="spellStart"/>
      <w:r>
        <w:t>wiced_gpio_init</w:t>
      </w:r>
      <w:proofErr w:type="spellEnd"/>
      <w:r>
        <w:t xml:space="preserve"> function for a 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8785" cy="1969717"/>
                    </a:xfrm>
                    <a:prstGeom prst="rect">
                      <a:avLst/>
                    </a:prstGeom>
                  </pic:spPr>
                </pic:pic>
              </a:graphicData>
            </a:graphic>
          </wp:inline>
        </w:drawing>
      </w:r>
    </w:p>
    <w:p w14:paraId="0E8C5CD9" w14:textId="7AC694CC" w:rsidR="005860F3" w:rsidRDefault="005860F3" w:rsidP="005747F7">
      <w:r>
        <w:t xml:space="preserve">The description tells you what the function does, but does not give information on the configuration structure. To find that, in the code you can highlight </w:t>
      </w:r>
      <w:r w:rsidR="003A57AA">
        <w:t>the</w:t>
      </w:r>
      <w:r>
        <w:t xml:space="preserve"> parameter, right click, and select “Open Declaration”. </w:t>
      </w:r>
      <w:r w:rsidR="003A57AA">
        <w:t>If you don’t already have a valid parameter provided, you can also get there by using “Open Declaration” on the function name, then the parameter type, and then the type name. 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7143" cy="1866667"/>
                    </a:xfrm>
                    <a:prstGeom prst="rect">
                      <a:avLst/>
                    </a:prstGeom>
                  </pic:spPr>
                </pic:pic>
              </a:graphicData>
            </a:graphic>
          </wp:inline>
        </w:drawing>
      </w:r>
    </w:p>
    <w:p w14:paraId="0C66C3EB" w14:textId="2DF4EAA8" w:rsidR="00CA77F3" w:rsidRDefault="00CA77F3" w:rsidP="00CA77F3">
      <w:pPr>
        <w:pStyle w:val="Heading3"/>
      </w:pPr>
      <w:r>
        <w:t>Creating a new WICED project</w:t>
      </w:r>
    </w:p>
    <w:p w14:paraId="5DAAF855" w14:textId="564B2181" w:rsidR="00260098" w:rsidRDefault="00260098" w:rsidP="00260098">
      <w:pPr>
        <w:pStyle w:val="Heading4"/>
      </w:pPr>
      <w:r>
        <w:t>Directory Structure</w:t>
      </w:r>
    </w:p>
    <w:p w14:paraId="314B0A44" w14:textId="206F80ED" w:rsidR="009672A7" w:rsidRDefault="009672A7" w:rsidP="00CA77F3">
      <w:r>
        <w:t>A WICED project can be located anywhere within the apps folder of the SDK workspace. For convenience, it is often easier to copy an existing example project to a new name rather than starting from scratch. The key parts of a project are:</w:t>
      </w:r>
    </w:p>
    <w:p w14:paraId="44E19E33" w14:textId="0273B9B3" w:rsidR="009672A7" w:rsidRDefault="009672A7" w:rsidP="009672A7">
      <w:pPr>
        <w:ind w:left="720"/>
      </w:pPr>
      <w:r>
        <w:t>A folder with the name of the project</w:t>
      </w:r>
    </w:p>
    <w:p w14:paraId="1E7ED30F" w14:textId="591EC385" w:rsidR="009672A7" w:rsidRDefault="009672A7" w:rsidP="009672A7">
      <w:pPr>
        <w:ind w:left="720"/>
      </w:pPr>
      <w:r>
        <w:t>A C source file called &lt;project&gt;.c inside the project folder where &lt;project&gt; the name of the project</w:t>
      </w:r>
    </w:p>
    <w:p w14:paraId="2CA7B3F0" w14:textId="36BB52E1" w:rsidR="009672A7" w:rsidRDefault="009672A7" w:rsidP="009672A7">
      <w:pPr>
        <w:ind w:left="720"/>
      </w:pPr>
      <w:r>
        <w:t>A make file called &lt;project&gt;.</w:t>
      </w:r>
      <w:proofErr w:type="spellStart"/>
      <w:r>
        <w:t>mk</w:t>
      </w:r>
      <w:proofErr w:type="spellEnd"/>
      <w:r>
        <w:t xml:space="preserve"> inside the project folder</w:t>
      </w:r>
    </w:p>
    <w:p w14:paraId="0D9A80F1" w14:textId="0B76D260" w:rsidR="009672A7" w:rsidRDefault="009672A7" w:rsidP="00CA77F3">
      <w:r>
        <w:t>The make file contains the application name (any unique string), and the list of all source files (including &lt;project&gt;.c. It may also contain a list of valid and/or invalid platforms for the given project.</w:t>
      </w:r>
      <w:r w:rsidR="00260098">
        <w:t xml:space="preserve"> It may also contain make file macros to provide access to libraries and other resources such as images, web pages, etc.</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33C0F54" w:rsidR="00FB49AC" w:rsidRPr="00FB49AC" w:rsidRDefault="00FB49AC" w:rsidP="00FB49AC">
      <w:pPr>
        <w:ind w:left="720"/>
        <w:rPr>
          <w:i/>
        </w:rPr>
      </w:pPr>
      <w:r w:rsidRPr="00FB49AC">
        <w:rPr>
          <w:i/>
        </w:rPr>
        <w:t>&lt;folder1&gt;.&lt;folder</w:t>
      </w:r>
      <w:r w:rsidR="00260098">
        <w:rPr>
          <w:i/>
        </w:rPr>
        <w:t>2</w:t>
      </w:r>
      <w:r w:rsidRPr="00FB49AC">
        <w:rPr>
          <w:i/>
        </w:rPr>
        <w:t>&gt;.&lt;project&gt;-&lt;platform&gt; download run</w:t>
      </w:r>
    </w:p>
    <w:p w14:paraId="34B8B73C" w14:textId="2764B61B" w:rsidR="00FB49AC" w:rsidRDefault="00FB49AC" w:rsidP="00FB49AC">
      <w:pPr>
        <w:ind w:left="720"/>
      </w:pPr>
      <w:r>
        <w:t xml:space="preserve">&lt;folder1&gt; and (optionally) &lt;folder2&gt; are the path to the project from the apps directory. </w:t>
      </w:r>
      <w:r w:rsidR="00260098">
        <w:t>Many</w:t>
      </w:r>
      <w:r>
        <w:t xml:space="preserve"> examples provided in the SD</w:t>
      </w:r>
      <w:r w:rsidR="00260098">
        <w:t>K</w:t>
      </w:r>
      <w:r>
        <w:t xml:space="preserve"> have only &lt;folder1&gt; but we will create an extra level to keep our class projects separated by chapter.</w:t>
      </w:r>
    </w:p>
    <w:p w14:paraId="4FFEB466" w14:textId="77777777" w:rsidR="00FB49AC" w:rsidRDefault="00FB49AC" w:rsidP="00FB49AC">
      <w:pPr>
        <w:ind w:left="720"/>
      </w:pPr>
      <w:r>
        <w:t>&lt;</w:t>
      </w:r>
      <w:proofErr w:type="gramStart"/>
      <w:r>
        <w:t>project</w:t>
      </w:r>
      <w:proofErr w:type="gramEnd"/>
      <w:r>
        <w:t>&gt; is the name of the project</w:t>
      </w:r>
    </w:p>
    <w:p w14:paraId="7AEBB9EA" w14:textId="795B9FC4" w:rsidR="00FB49AC" w:rsidRDefault="00FB49AC" w:rsidP="00FB49AC">
      <w:pPr>
        <w:ind w:left="720"/>
      </w:pPr>
      <w:r>
        <w:t>&lt;</w:t>
      </w:r>
      <w:proofErr w:type="gramStart"/>
      <w:r>
        <w:t>platform</w:t>
      </w:r>
      <w:proofErr w:type="gramEnd"/>
      <w:r>
        <w:t>&gt; is the name of the kit.</w:t>
      </w:r>
    </w:p>
    <w:p w14:paraId="4B0D25ED" w14:textId="736E89E7" w:rsidR="00FB49AC" w:rsidRDefault="00FB49AC" w:rsidP="00FB49AC">
      <w:r>
        <w:t>For example, if we create a folder called “wa101” for our class projects and a subfolder called “01” for the chapter 1 projects, and call the first project 01_blinkled, the build target for our board would be:</w:t>
      </w:r>
    </w:p>
    <w:p w14:paraId="7BC7EAFF" w14:textId="536AADA5" w:rsidR="00FB49AC" w:rsidRDefault="00FB49AC" w:rsidP="00FB49AC">
      <w:pPr>
        <w:ind w:left="720"/>
        <w:rPr>
          <w:i/>
        </w:rPr>
      </w:pPr>
      <w:proofErr w:type="gramStart"/>
      <w:r w:rsidRPr="00FB49AC">
        <w:rPr>
          <w:i/>
        </w:rPr>
        <w:t>wa101.01.01_blinkled-BCM94343W_AVN</w:t>
      </w:r>
      <w:proofErr w:type="gramEnd"/>
      <w:r w:rsidRPr="00FB49AC">
        <w:rPr>
          <w:i/>
        </w:rPr>
        <w:t xml:space="preserve"> download run</w:t>
      </w:r>
    </w:p>
    <w:p w14:paraId="2B9565A9" w14:textId="665CE2E2" w:rsidR="003D6D99" w:rsidRDefault="00260098" w:rsidP="00260098">
      <w:pPr>
        <w:pStyle w:val="Heading4"/>
      </w:pPr>
      <w:r>
        <w:lastRenderedPageBreak/>
        <w:t>C file</w:t>
      </w:r>
    </w:p>
    <w:p w14:paraId="057C6498" w14:textId="2274BBCF" w:rsidR="00525266" w:rsidRPr="00525266"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r>
        <w:t xml:space="preserve"> </w:t>
      </w:r>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36BB5647" w:rsidR="003A57AA" w:rsidRDefault="003A57AA" w:rsidP="0053631F">
      <w:r>
        <w:t xml:space="preserve">Once initialized, input pins can be read using </w:t>
      </w:r>
      <w:proofErr w:type="spellStart"/>
      <w:r w:rsidRPr="003A57AA">
        <w:rPr>
          <w:i/>
        </w:rPr>
        <w:t>wiced_gpio_input_get</w:t>
      </w:r>
      <w:proofErr w:type="spellEnd"/>
      <w:r>
        <w:t xml:space="preserve"> and outputs can be driven using </w:t>
      </w:r>
      <w:proofErr w:type="spellStart"/>
      <w:r w:rsidRPr="003A57AA">
        <w:rPr>
          <w:i/>
        </w:rPr>
        <w:t>wiced_gpio_</w:t>
      </w:r>
      <w:r>
        <w:rPr>
          <w:i/>
        </w:rPr>
        <w:t>output_high</w:t>
      </w:r>
      <w:proofErr w:type="spellEnd"/>
      <w:r>
        <w:t xml:space="preserve"> and </w:t>
      </w:r>
      <w:proofErr w:type="spellStart"/>
      <w:r w:rsidRPr="003A57AA">
        <w:rPr>
          <w:i/>
        </w:rPr>
        <w:t>wiced_gpio_</w:t>
      </w:r>
      <w:r>
        <w:rPr>
          <w:i/>
        </w:rPr>
        <w:t>output_low</w:t>
      </w:r>
      <w:proofErr w:type="spellEnd"/>
      <w:r>
        <w:t>.</w:t>
      </w:r>
    </w:p>
    <w:p w14:paraId="04A13001" w14:textId="708C07A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t xml:space="preserve"> and </w:t>
      </w:r>
      <w:proofErr w:type="spellStart"/>
      <w:r>
        <w:rPr>
          <w:i/>
        </w:rPr>
        <w:t>wiced_gpio_input_irq_disable</w:t>
      </w:r>
      <w:proofErr w:type="spellEnd"/>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2840B301" w14:textId="4E1EEE52" w:rsidR="00E904B4" w:rsidRDefault="00E904B4" w:rsidP="0053631F">
      <w:r>
        <w:t>Note that the initialization function will not start the PWM so you must use the start function after initializing it the first time.</w:t>
      </w:r>
    </w:p>
    <w:p w14:paraId="7E83BDE2" w14:textId="09B537B1" w:rsidR="0025430F" w:rsidRDefault="0025430F" w:rsidP="0053631F">
      <w:r>
        <w:t>Entering a value for the frequency lower than that ~375Hz result in an unexpected frequency.</w:t>
      </w:r>
    </w:p>
    <w:p w14:paraId="3689BA6E" w14:textId="143D084A" w:rsidR="0053631F" w:rsidRDefault="0053631F" w:rsidP="0053631F">
      <w:pPr>
        <w:pStyle w:val="Heading4"/>
      </w:pPr>
      <w:r>
        <w:t>ADC</w:t>
      </w:r>
    </w:p>
    <w:p w14:paraId="5CC1DCB6" w14:textId="5276CA29" w:rsidR="0053631F" w:rsidRDefault="00760774" w:rsidP="0053631F">
      <w:r>
        <w:t xml:space="preserve">The ADC has an </w:t>
      </w:r>
      <w:r w:rsidR="00592FA5">
        <w:t xml:space="preserve">initialization </w:t>
      </w:r>
      <w:r>
        <w:t>API function to choose the channel</w:t>
      </w:r>
      <w:r w:rsidR="00592FA5">
        <w:t xml:space="preserve"> (i.e. pin)</w:t>
      </w:r>
      <w:r>
        <w:t>, and set the sampling cycle. It also has functions to take a single sample or to take a series of samples. The samples are 16 bit unsigned values. See the API documentation for details.</w:t>
      </w:r>
    </w:p>
    <w:p w14:paraId="74DFA0F2" w14:textId="5568497B" w:rsidR="00C53CC0" w:rsidRDefault="00B24F30" w:rsidP="00C53CC0">
      <w:pPr>
        <w:pStyle w:val="Heading4"/>
      </w:pPr>
      <w:r>
        <w:t>Debug Printing</w:t>
      </w:r>
    </w:p>
    <w:p w14:paraId="64E78C98" w14:textId="6BE7A2AF" w:rsidR="0053631F" w:rsidRDefault="00C53CC0" w:rsidP="0053631F">
      <w:r>
        <w:t xml:space="preserve">The SDK has built in debug print functions which can be used to display messages via the USB-UART </w:t>
      </w:r>
      <w:r w:rsidR="00B24F30">
        <w:t>Bridge</w:t>
      </w:r>
      <w:r>
        <w:t xml:space="preserve"> built into the kit. The file </w:t>
      </w:r>
      <w:proofErr w:type="spellStart"/>
      <w:r>
        <w:t>wwd_debug.h</w:t>
      </w:r>
      <w:proofErr w:type="spellEnd"/>
      <w:r>
        <w:t xml:space="preserve"> defines all of the different message types. We will use one called “WPRINT_APP_INFO” which is meant for printing application information. This is a macro that uses standard </w:t>
      </w:r>
      <w:proofErr w:type="spellStart"/>
      <w:r>
        <w:t>printf</w:t>
      </w:r>
      <w:proofErr w:type="spellEnd"/>
      <w:r>
        <w:t xml:space="preserve"> formatting. It is enabled by default in the SDK (</w:t>
      </w:r>
      <w:proofErr w:type="spellStart"/>
      <w:r>
        <w:t>wiced_defaults.h</w:t>
      </w:r>
      <w:proofErr w:type="spellEnd"/>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r>
        <w:t>Note that the extra set of parenthesis is required due to the way the macro is defined.</w:t>
      </w:r>
    </w:p>
    <w:p w14:paraId="4B2FB6F5" w14:textId="603CE4AF" w:rsidR="00C53CC0" w:rsidRDefault="00B24F30" w:rsidP="0053631F">
      <w:pPr>
        <w:pStyle w:val="Heading4"/>
      </w:pPr>
      <w:r>
        <w:t>UART</w:t>
      </w:r>
    </w:p>
    <w:p w14:paraId="73FC1177" w14:textId="17E84C8B"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proofErr w:type="spellStart"/>
      <w:r w:rsidR="00C54BF4">
        <w:t>platform</w:t>
      </w:r>
      <w:r w:rsidR="003F1B30">
        <w:t>.h</w:t>
      </w:r>
      <w:proofErr w:type="spellEnd"/>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this kit, there is a second UART (called WICED_UART_2) connected to Arduino pins D8 and D9.</w:t>
      </w:r>
    </w:p>
    <w:p w14:paraId="6CACF011" w14:textId="7EBFC81A" w:rsidR="001D4DE2" w:rsidRDefault="001D4DE2" w:rsidP="00C53CC0">
      <w:r>
        <w:lastRenderedPageBreak/>
        <w:t>If you want to suppress the standard debug printing</w:t>
      </w:r>
      <w:r w:rsidR="00A231B5">
        <w:t xml:space="preserve"> on STDIO_UART</w:t>
      </w:r>
      <w:r>
        <w:t>, add the following line to the make file for the project:</w:t>
      </w:r>
    </w:p>
    <w:p w14:paraId="14F0A817" w14:textId="75F1A4C2" w:rsidR="001D4DE2" w:rsidRDefault="001D4DE2" w:rsidP="001D4DE2">
      <w:pPr>
        <w:ind w:left="720"/>
      </w:pPr>
      <w:r w:rsidRPr="001D4DE2">
        <w:t>GLOBAL_</w:t>
      </w:r>
      <w:proofErr w:type="gramStart"/>
      <w:r w:rsidRPr="001D4DE2">
        <w:t>DEFINES :</w:t>
      </w:r>
      <w:proofErr w:type="gramEnd"/>
      <w:r w:rsidRPr="001D4DE2">
        <w:t>= WICED_DISABLE_STDIO</w:t>
      </w:r>
    </w:p>
    <w:p w14:paraId="7BBFE2D3" w14:textId="2876AD6B" w:rsidR="005C5C10" w:rsidRPr="00C53CC0" w:rsidRDefault="00C54BF4" w:rsidP="005C5C10">
      <w:r>
        <w:t xml:space="preserve">There </w:t>
      </w:r>
      <w:r w:rsidR="006B1CF2">
        <w:t xml:space="preserve">are </w:t>
      </w:r>
      <w:r>
        <w:t xml:space="preserve">API </w:t>
      </w:r>
      <w:r w:rsidR="006B1CF2">
        <w:t>functions for i</w:t>
      </w:r>
      <w:r>
        <w:t>nitialization, transmission, and receive.</w:t>
      </w:r>
      <w:r w:rsidR="005C5C10" w:rsidRPr="005C5C10">
        <w:t xml:space="preserve"> </w:t>
      </w:r>
      <w:r w:rsidR="005C5C10">
        <w:t>See the API documentation for details on these functions.</w:t>
      </w:r>
    </w:p>
    <w:p w14:paraId="1FA5E17F" w14:textId="306C6334" w:rsidR="00E56B84" w:rsidRDefault="00E56B84" w:rsidP="00C53CC0">
      <w:r>
        <w:t xml:space="preserve">The 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proofErr w:type="spellStart"/>
      <w:r w:rsidR="005C5C10">
        <w:t>platform_peripheral.h</w:t>
      </w:r>
      <w:proofErr w:type="spellEnd"/>
      <w:r w:rsidR="005C5C10">
        <w:t>. As mentioned above, you can find this structure by highlighting, right clicking, and selecting “Open Declaration” from inside the SDK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3160" cy="1412555"/>
                    </a:xfrm>
                    <a:prstGeom prst="rect">
                      <a:avLst/>
                    </a:prstGeom>
                  </pic:spPr>
                </pic:pic>
              </a:graphicData>
            </a:graphic>
          </wp:inline>
        </w:drawing>
      </w:r>
    </w:p>
    <w:p w14:paraId="2B3C3213" w14:textId="0180E4E5" w:rsidR="00D86F61" w:rsidRDefault="00D53171" w:rsidP="00D86F61">
      <w:r>
        <w:t xml:space="preserve">If you are using the UART to receive, you must provide a buffer of type </w:t>
      </w:r>
      <w:proofErr w:type="spellStart"/>
      <w:r>
        <w:t>wiced_ring_buffer_t</w:t>
      </w:r>
      <w:proofErr w:type="spellEnd"/>
      <w:r>
        <w:t xml:space="preserve">. This buffer must be initialized using the </w:t>
      </w:r>
      <w:proofErr w:type="spellStart"/>
      <w:r>
        <w:t>ring_buffer_init</w:t>
      </w:r>
      <w:proofErr w:type="spellEnd"/>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spacing w:after="0"/>
        <w:ind w:left="720"/>
        <w:rPr>
          <w:sz w:val="20"/>
        </w:rPr>
      </w:pPr>
      <w:r w:rsidRPr="00D53171">
        <w:rPr>
          <w:sz w:val="20"/>
        </w:rPr>
        <w:t>#define RX_BUFFER_SIZE (10)</w:t>
      </w:r>
    </w:p>
    <w:p w14:paraId="425C5E29" w14:textId="77777777" w:rsidR="00D53171" w:rsidRPr="00D53171" w:rsidRDefault="00D53171" w:rsidP="00D53171">
      <w:pPr>
        <w:spacing w:after="0"/>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spacing w:after="0"/>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P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44C0CBF0" w:rsidR="0053631F" w:rsidRDefault="00D565C4" w:rsidP="0053631F">
      <w:r>
        <w:t xml:space="preserve">The device contains two I2C masters called “WICED_I2C_1” and “WICED_I2C_2”. </w:t>
      </w:r>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w:t>
      </w:r>
      <w:r>
        <w:lastRenderedPageBreak/>
        <w:t xml:space="preserve">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190" cy="961905"/>
                    </a:xfrm>
                    <a:prstGeom prst="rect">
                      <a:avLst/>
                    </a:prstGeom>
                  </pic:spPr>
                </pic:pic>
              </a:graphicData>
            </a:graphic>
          </wp:inline>
        </w:drawing>
      </w:r>
    </w:p>
    <w:p w14:paraId="03A9D391" w14:textId="5D76E1B6"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wiced_i2c_init_tx_message</w:t>
      </w:r>
      <w:r>
        <w:t xml:space="preserve">, </w:t>
      </w:r>
      <w:r w:rsidRPr="00930137">
        <w:rPr>
          <w:i/>
        </w:rPr>
        <w:t>wiced_i2c_init_rx_message</w:t>
      </w:r>
      <w:r>
        <w:t xml:space="preserve">, </w:t>
      </w:r>
      <w:r w:rsidRPr="00930137">
        <w:rPr>
          <w:i/>
        </w:rPr>
        <w:t>wiced_i2c_init_combined_message</w:t>
      </w:r>
      <w:r>
        <w:t>. See the API documentation for details on these structures. One note: the “retries” parameter must be set to a non-zero value (e.g. 1). A value of 0 means don’t even try to send the message once.</w:t>
      </w:r>
    </w:p>
    <w:p w14:paraId="69DDEA1B" w14:textId="775320D0" w:rsidR="00D565C4" w:rsidRDefault="00930137" w:rsidP="0053631F">
      <w:r>
        <w:t xml:space="preserve">Once the structure is setup, use the function </w:t>
      </w:r>
      <w:r w:rsidRPr="00930137">
        <w:rPr>
          <w:i/>
        </w:rPr>
        <w:t>wiced_i2c_transfer</w:t>
      </w:r>
      <w:r>
        <w:t xml:space="preserve"> to send the message. </w:t>
      </w:r>
    </w:p>
    <w:p w14:paraId="423FB867" w14:textId="09D18B23" w:rsidR="005811E3" w:rsidRPr="0053631F" w:rsidRDefault="005811E3" w:rsidP="0053631F">
      <w:r>
        <w:t xml:space="preserve">You can also use the </w:t>
      </w:r>
      <w:r w:rsidRPr="005811E3">
        <w:rPr>
          <w:i/>
        </w:rPr>
        <w:t>wiced_i2c_probe_device</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 xml:space="preserve">wiced_i2c_init </w:t>
      </w:r>
      <w:r w:rsidR="00586F06">
        <w:t xml:space="preserve">before using </w:t>
      </w:r>
      <w:r w:rsidR="00586F06" w:rsidRPr="00586F06">
        <w:rPr>
          <w:i/>
        </w:rPr>
        <w:t>wiced_i2c_probe_device</w:t>
      </w:r>
      <w:r w:rsidR="00586F06">
        <w:t>.</w:t>
      </w:r>
    </w:p>
    <w:p w14:paraId="2426C690" w14:textId="680A1E90" w:rsidR="00597DFC" w:rsidRDefault="004F532B" w:rsidP="00C61F72">
      <w:pPr>
        <w:pStyle w:val="Heading2"/>
      </w:pPr>
      <w:r>
        <w:t>Exercises</w:t>
      </w:r>
    </w:p>
    <w:p w14:paraId="7FF5C887" w14:textId="2E592333" w:rsidR="00356150" w:rsidRDefault="001F5F35" w:rsidP="003D6D99">
      <w:pPr>
        <w:pStyle w:val="Heading3"/>
      </w:pPr>
      <w:r>
        <w:t>0</w:t>
      </w:r>
      <w:r w:rsidR="007C5D70">
        <w:t>1</w:t>
      </w:r>
      <w:r w:rsidR="003D6D99">
        <w:t xml:space="preserve"> </w:t>
      </w:r>
      <w:r w:rsidR="00356150">
        <w:t>(</w:t>
      </w:r>
      <w:r w:rsidR="004A35DF">
        <w:t>PLATFORM</w:t>
      </w:r>
      <w:r w:rsidR="00356150">
        <w:t>) Install BCM94</w:t>
      </w:r>
      <w:r w:rsidR="00111945">
        <w:t>3</w:t>
      </w:r>
      <w:r w:rsidR="00356150">
        <w:t>4</w:t>
      </w:r>
      <w:r w:rsidR="00111945">
        <w:t>3</w:t>
      </w:r>
      <w:r w:rsidR="00356150">
        <w:t xml:space="preserve">W_AVN into </w:t>
      </w:r>
      <w:r w:rsidR="004A35DF">
        <w:t>the p</w:t>
      </w:r>
      <w:r w:rsidR="00356150">
        <w:t>latforms directory</w:t>
      </w:r>
    </w:p>
    <w:p w14:paraId="2DCF14E5" w14:textId="3090359C" w:rsidR="00525266" w:rsidRDefault="00111945" w:rsidP="00111945">
      <w:pPr>
        <w:pStyle w:val="ListParagraph"/>
        <w:numPr>
          <w:ilvl w:val="0"/>
          <w:numId w:val="25"/>
        </w:numPr>
      </w:pPr>
      <w:r>
        <w:t>Use what you learned in the fundamentals to install the files for the BCM943</w:t>
      </w:r>
      <w:r w:rsidR="00186DD2">
        <w:t>43W_AVN kit into your WICED SDK.</w:t>
      </w:r>
    </w:p>
    <w:p w14:paraId="28C8FD0E" w14:textId="77777777" w:rsidR="003B4653" w:rsidRDefault="003B4653" w:rsidP="003B4653">
      <w:pPr>
        <w:ind w:left="360"/>
      </w:pPr>
      <w:r w:rsidRPr="00AB729A">
        <w:rPr>
          <w:u w:val="single"/>
        </w:rPr>
        <w:t>Questions to answer</w:t>
      </w:r>
      <w:r>
        <w:t>:</w:t>
      </w:r>
    </w:p>
    <w:p w14:paraId="117FE5F9" w14:textId="7450372F" w:rsidR="003B4653" w:rsidRPr="003B4653" w:rsidRDefault="003B4653" w:rsidP="003B4653">
      <w:pPr>
        <w:ind w:left="360"/>
      </w:pPr>
      <w:r>
        <w:t xml:space="preserve">You will need to look in </w:t>
      </w:r>
      <w:proofErr w:type="spellStart"/>
      <w:r>
        <w:t>platform.h</w:t>
      </w:r>
      <w:proofErr w:type="spellEnd"/>
      <w:r>
        <w:t xml:space="preserve">, </w:t>
      </w:r>
      <w:proofErr w:type="spellStart"/>
      <w:r>
        <w:t>platform.c</w:t>
      </w:r>
      <w:proofErr w:type="spellEnd"/>
      <w:r>
        <w:t>, and the kit schematic to answer the following questions.</w:t>
      </w:r>
    </w:p>
    <w:p w14:paraId="210C8C12" w14:textId="7FAD6E0E" w:rsidR="003B4653" w:rsidRDefault="003B4653" w:rsidP="003B4653">
      <w:pPr>
        <w:ind w:left="360"/>
      </w:pPr>
      <w:r>
        <w:t>Which WICED GPIO pin is WICED_PWM_1 connected to?</w:t>
      </w:r>
    </w:p>
    <w:p w14:paraId="5171438A" w14:textId="080A62E0" w:rsidR="003B4653" w:rsidRDefault="003B4653" w:rsidP="003B4653">
      <w:pPr>
        <w:ind w:left="360"/>
      </w:pPr>
      <w:r>
        <w:t>Which module pin is WICED_PWM_1 connected to?</w:t>
      </w:r>
    </w:p>
    <w:p w14:paraId="4461F9B0" w14:textId="7DB4B943" w:rsidR="003B4653" w:rsidRDefault="003B4653" w:rsidP="003B4653">
      <w:pPr>
        <w:ind w:left="360"/>
      </w:pPr>
      <w:r>
        <w:t>Which Arduino header pin is WICED_PWM_1 connected to?</w:t>
      </w:r>
    </w:p>
    <w:p w14:paraId="20724886" w14:textId="4E481CA3" w:rsidR="00F07B57" w:rsidRDefault="001F5F35" w:rsidP="003B4653">
      <w:pPr>
        <w:pStyle w:val="Heading3"/>
      </w:pPr>
      <w:r>
        <w:t>0</w:t>
      </w:r>
      <w:r w:rsidR="007C5D70">
        <w:t>2</w:t>
      </w:r>
      <w:r w:rsidR="00F07B57">
        <w:t xml:space="preserve"> (PROJECT) Setup a new project from a template</w:t>
      </w:r>
    </w:p>
    <w:p w14:paraId="6AE7AE12" w14:textId="2118D265" w:rsidR="00F07B57" w:rsidRDefault="00F07B57" w:rsidP="00F07B57">
      <w:pPr>
        <w:pStyle w:val="ListParagraph"/>
        <w:numPr>
          <w:ilvl w:val="0"/>
          <w:numId w:val="28"/>
        </w:numPr>
      </w:pPr>
      <w:r>
        <w:t>Create a folder inside the SDK apps folder called wa101 and a sub-folder called 01.</w:t>
      </w:r>
    </w:p>
    <w:p w14:paraId="550DE18C" w14:textId="74770C03" w:rsidR="00F07B57" w:rsidRDefault="00F07B57" w:rsidP="00F07B57">
      <w:pPr>
        <w:pStyle w:val="ListParagraph"/>
        <w:numPr>
          <w:ilvl w:val="0"/>
          <w:numId w:val="28"/>
        </w:numPr>
      </w:pPr>
      <w:r>
        <w:t>Copy the project called “0</w:t>
      </w:r>
      <w:r w:rsidR="009E0C19">
        <w:t>2</w:t>
      </w:r>
      <w:r>
        <w:t>_template” from the wa101key/01 folder into wa101/01.</w:t>
      </w:r>
    </w:p>
    <w:p w14:paraId="10929F30" w14:textId="7A07C596" w:rsidR="00F07B57" w:rsidRDefault="00F07B57" w:rsidP="00F07B57">
      <w:pPr>
        <w:pStyle w:val="ListParagraph"/>
        <w:numPr>
          <w:ilvl w:val="0"/>
          <w:numId w:val="28"/>
        </w:numPr>
      </w:pPr>
      <w:r>
        <w:t xml:space="preserve">Rename the template project to </w:t>
      </w:r>
      <w:r w:rsidR="004F532B">
        <w:t>“</w:t>
      </w:r>
      <w:r>
        <w:t>0</w:t>
      </w:r>
      <w:r w:rsidR="009E0C19">
        <w:t>3</w:t>
      </w:r>
      <w:r>
        <w:t>_blinkled</w:t>
      </w:r>
      <w:r w:rsidR="004F532B">
        <w:t>”</w:t>
      </w:r>
      <w:r w:rsidR="00186DD2">
        <w:t>.</w:t>
      </w:r>
    </w:p>
    <w:p w14:paraId="63F1BA6B" w14:textId="71CDAA36" w:rsidR="00F07B57" w:rsidRDefault="00186DD2" w:rsidP="00F07B57">
      <w:pPr>
        <w:pStyle w:val="ListParagraph"/>
        <w:numPr>
          <w:ilvl w:val="1"/>
          <w:numId w:val="28"/>
        </w:numPr>
      </w:pPr>
      <w:r>
        <w:t>Hint: R</w:t>
      </w:r>
      <w:r w:rsidR="00F07B57">
        <w:t>emember to change the name</w:t>
      </w:r>
      <w:r>
        <w:t>s</w:t>
      </w:r>
      <w:r w:rsidR="00F07B57">
        <w:t xml:space="preserve"> of the C file and make file to match the project name</w:t>
      </w:r>
      <w:r>
        <w:t>.</w:t>
      </w:r>
    </w:p>
    <w:p w14:paraId="5B550F19" w14:textId="37F7B68E" w:rsidR="00F07B57" w:rsidRDefault="00F07B57" w:rsidP="00F07B57">
      <w:pPr>
        <w:pStyle w:val="ListParagraph"/>
        <w:numPr>
          <w:ilvl w:val="0"/>
          <w:numId w:val="28"/>
        </w:numPr>
      </w:pPr>
      <w:r>
        <w:t>Modify the make file as necessary</w:t>
      </w:r>
      <w:r w:rsidR="00186DD2">
        <w:t>.</w:t>
      </w:r>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5914BAA5" w:rsidR="009420A1" w:rsidRPr="00F07B57" w:rsidRDefault="009420A1" w:rsidP="009420A1">
      <w:pPr>
        <w:pStyle w:val="ListParagraph"/>
        <w:numPr>
          <w:ilvl w:val="1"/>
          <w:numId w:val="28"/>
        </w:numPr>
      </w:pPr>
      <w:r>
        <w:t>Hint: If you right click on an existing make target and select “New” the target name will start out as “Copy of” followed by the existing target name. This makes it easy to setup a new target from an existing one that is similar.</w:t>
      </w:r>
    </w:p>
    <w:p w14:paraId="6BAEED17" w14:textId="497C26B2" w:rsidR="00655B73" w:rsidRDefault="001F5F35" w:rsidP="003D6D99">
      <w:pPr>
        <w:pStyle w:val="Heading3"/>
      </w:pPr>
      <w:r>
        <w:lastRenderedPageBreak/>
        <w:t>0</w:t>
      </w:r>
      <w:r w:rsidR="007C5D70">
        <w:t>3</w:t>
      </w:r>
      <w:r w:rsidR="003D6D99">
        <w:t xml:space="preserve"> </w:t>
      </w:r>
      <w:r w:rsidR="004A35DF">
        <w:t>(</w:t>
      </w:r>
      <w:r w:rsidR="00E67956">
        <w:t>GPIO</w:t>
      </w:r>
      <w:r w:rsidR="004A35DF">
        <w:t xml:space="preserve">) </w:t>
      </w:r>
      <w:r w:rsidR="00111945">
        <w:t>Blink an LED</w:t>
      </w:r>
    </w:p>
    <w:p w14:paraId="034A0C7D" w14:textId="16119D09" w:rsidR="00111945" w:rsidRDefault="00186DD2" w:rsidP="00111945">
      <w:pPr>
        <w:pStyle w:val="ListParagraph"/>
        <w:numPr>
          <w:ilvl w:val="0"/>
          <w:numId w:val="26"/>
        </w:numPr>
      </w:pPr>
      <w:r>
        <w:t>Modify 03</w:t>
      </w:r>
      <w:r w:rsidR="00111945">
        <w:t xml:space="preserve">_blinkled.c to blink LED </w:t>
      </w:r>
      <w:r w:rsidR="008D10B4">
        <w:t xml:space="preserve">1 </w:t>
      </w:r>
      <w:r w:rsidR="00111945">
        <w:t>every 250msec</w:t>
      </w:r>
      <w:r>
        <w:t>.</w:t>
      </w:r>
    </w:p>
    <w:p w14:paraId="10675396" w14:textId="6A6FF45D" w:rsidR="00111945" w:rsidRDefault="00186DD2" w:rsidP="00111945">
      <w:pPr>
        <w:pStyle w:val="ListParagraph"/>
        <w:numPr>
          <w:ilvl w:val="1"/>
          <w:numId w:val="26"/>
        </w:numPr>
      </w:pPr>
      <w:r>
        <w:t>Hint: U</w:t>
      </w:r>
      <w:r w:rsidR="00111945">
        <w:t>se a Boolean variable to remember the state of the LED:</w:t>
      </w:r>
    </w:p>
    <w:p w14:paraId="4ACDC9E9" w14:textId="66FE5544" w:rsidR="00111945" w:rsidRDefault="00111945" w:rsidP="00111945">
      <w:pPr>
        <w:pStyle w:val="ListParagraph"/>
        <w:numPr>
          <w:ilvl w:val="2"/>
          <w:numId w:val="26"/>
        </w:numPr>
        <w:rPr>
          <w:i/>
        </w:rPr>
      </w:pPr>
      <w:proofErr w:type="spellStart"/>
      <w:r w:rsidRPr="00111945">
        <w:rPr>
          <w:i/>
        </w:rPr>
        <w:t>wiced_bool_t</w:t>
      </w:r>
      <w:proofErr w:type="spellEnd"/>
      <w:r w:rsidRPr="00111945">
        <w:rPr>
          <w:i/>
        </w:rPr>
        <w:t xml:space="preserve"> led1 = WICED_FALSE;</w:t>
      </w:r>
    </w:p>
    <w:p w14:paraId="10DDD53C" w14:textId="1CDBBBE1" w:rsidR="00111945" w:rsidRPr="004F532B" w:rsidRDefault="00111945" w:rsidP="00111945">
      <w:pPr>
        <w:pStyle w:val="ListParagraph"/>
        <w:numPr>
          <w:ilvl w:val="1"/>
          <w:numId w:val="26"/>
        </w:numPr>
        <w:rPr>
          <w:i/>
        </w:rPr>
      </w:pPr>
      <w:r>
        <w:t xml:space="preserve">Hint: </w:t>
      </w:r>
      <w:r w:rsidR="00186DD2">
        <w:t>U</w:t>
      </w:r>
      <w:r w:rsidR="00E945EE">
        <w:t xml:space="preserve">se the </w:t>
      </w:r>
      <w:proofErr w:type="spellStart"/>
      <w:r w:rsidR="00E945EE" w:rsidRPr="00E945EE">
        <w:rPr>
          <w:i/>
        </w:rPr>
        <w:t>wiced_rtos_delay_milliseconds</w:t>
      </w:r>
      <w:proofErr w:type="spellEnd"/>
      <w:r w:rsidR="00E945EE">
        <w:t xml:space="preserve"> function for the delay</w:t>
      </w:r>
      <w:r w:rsidR="00186DD2">
        <w:t>.</w:t>
      </w:r>
    </w:p>
    <w:p w14:paraId="56087B7C" w14:textId="34C37A96" w:rsidR="004F532B" w:rsidRPr="00CC54D7" w:rsidRDefault="004F532B" w:rsidP="004F532B">
      <w:pPr>
        <w:pStyle w:val="ListParagraph"/>
        <w:numPr>
          <w:ilvl w:val="0"/>
          <w:numId w:val="26"/>
        </w:numPr>
        <w:rPr>
          <w:i/>
        </w:rPr>
      </w:pPr>
      <w:r>
        <w:t>Program your project to the board</w:t>
      </w:r>
      <w:r w:rsidR="00186DD2">
        <w:t>.</w:t>
      </w:r>
    </w:p>
    <w:p w14:paraId="21098397" w14:textId="2AA4985B" w:rsidR="00CC54D7" w:rsidRPr="00111945" w:rsidRDefault="00CC54D7" w:rsidP="00CC54D7">
      <w:pPr>
        <w:pStyle w:val="ListParagraph"/>
        <w:numPr>
          <w:ilvl w:val="1"/>
          <w:numId w:val="26"/>
        </w:numPr>
        <w:rPr>
          <w:i/>
        </w:rPr>
      </w:pPr>
      <w:r>
        <w:t>Hint: Be sure to save the files before building or else you will be building the old project. You can set “Window &gt; Preferences &gt; General &gt; Workspace &gt; Save automatically before build” if you want the SDK to save any</w:t>
      </w:r>
      <w:bookmarkStart w:id="0" w:name="_GoBack"/>
      <w:bookmarkEnd w:id="0"/>
      <w:r>
        <w:t xml:space="preserve"> changed files automatically before every build.</w:t>
      </w:r>
    </w:p>
    <w:p w14:paraId="51CFC620" w14:textId="2AF0999C" w:rsidR="00E945EE" w:rsidRDefault="00E945EE" w:rsidP="00E945EE">
      <w:pPr>
        <w:ind w:left="360"/>
      </w:pPr>
      <w:r w:rsidRPr="00AB729A">
        <w:rPr>
          <w:u w:val="single"/>
        </w:rPr>
        <w:t>Questions to answer</w:t>
      </w:r>
      <w:r>
        <w:t>:</w:t>
      </w:r>
    </w:p>
    <w:p w14:paraId="544D1098" w14:textId="113934C5" w:rsidR="00047604" w:rsidRDefault="00E945EE" w:rsidP="00047604">
      <w:pPr>
        <w:ind w:left="360"/>
      </w:pPr>
      <w:r>
        <w:t xml:space="preserve">Why can’t you read the value of the LED using the </w:t>
      </w:r>
      <w:proofErr w:type="spellStart"/>
      <w:r w:rsidRPr="00E945EE">
        <w:rPr>
          <w:i/>
        </w:rPr>
        <w:t>wiced_gpio_input_get</w:t>
      </w:r>
      <w:proofErr w:type="spellEnd"/>
      <w:r>
        <w:t xml:space="preserve"> function</w:t>
      </w:r>
      <w:r w:rsidR="00000936">
        <w:t xml:space="preserve"> instead of using a variable to remember the state</w:t>
      </w:r>
      <w:r>
        <w:t>?</w:t>
      </w:r>
    </w:p>
    <w:p w14:paraId="6470D854" w14:textId="33CFE5DD" w:rsidR="00E945EE" w:rsidRDefault="00E945EE" w:rsidP="00E945EE">
      <w:pPr>
        <w:ind w:left="360"/>
      </w:pPr>
      <w:r>
        <w:t>In what file</w:t>
      </w:r>
      <w:r w:rsidR="004F532B">
        <w:t xml:space="preserve"> and on what line</w:t>
      </w:r>
      <w:r>
        <w:t xml:space="preserve"> does the WICED_LED1 get assigned to the correct pin for this kit?</w:t>
      </w:r>
    </w:p>
    <w:p w14:paraId="66AFDB09" w14:textId="49B218CA" w:rsidR="00E945EE" w:rsidRDefault="00E945EE" w:rsidP="00E945EE">
      <w:pPr>
        <w:ind w:left="360"/>
      </w:pPr>
      <w:r>
        <w:t xml:space="preserve">In what file </w:t>
      </w:r>
      <w:r w:rsidR="004F532B">
        <w:t xml:space="preserve">and on what line </w:t>
      </w:r>
      <w:r>
        <w:t>is the pin connected to the LED set as an output?</w:t>
      </w:r>
    </w:p>
    <w:p w14:paraId="7EFF3A24" w14:textId="3AE54CF0" w:rsidR="005747F7" w:rsidRDefault="001F5F35" w:rsidP="00782309">
      <w:pPr>
        <w:pStyle w:val="Heading3"/>
      </w:pPr>
      <w:r>
        <w:t>0</w:t>
      </w:r>
      <w:r w:rsidR="007C5D70">
        <w:t>4</w:t>
      </w:r>
      <w:r w:rsidR="003D6D99">
        <w:t xml:space="preserve"> </w:t>
      </w:r>
      <w:r w:rsidR="005747F7">
        <w:t>(</w:t>
      </w:r>
      <w:r w:rsidR="004A35DF">
        <w:t>GPIO</w:t>
      </w:r>
      <w:r w:rsidR="005747F7">
        <w:t xml:space="preserve">) </w:t>
      </w:r>
      <w:r w:rsidR="00AB729A">
        <w:t>Toggle a Pin that isn’t pre-initialized by the Platform files</w:t>
      </w:r>
    </w:p>
    <w:p w14:paraId="00760B69" w14:textId="3FA46739" w:rsidR="006674C4" w:rsidRDefault="00D70A3E" w:rsidP="00B873E1">
      <w:pPr>
        <w:pStyle w:val="ListParagraph"/>
        <w:numPr>
          <w:ilvl w:val="0"/>
          <w:numId w:val="27"/>
        </w:numPr>
      </w:pPr>
      <w:r>
        <w:t>Copy your project from 03_blinkled to 04_blinkshieldled. Modify the make file as needed and create a make target.</w:t>
      </w:r>
    </w:p>
    <w:p w14:paraId="0FF1A845" w14:textId="23EE3D45" w:rsidR="006604C7" w:rsidRDefault="006604C7" w:rsidP="006604C7">
      <w:pPr>
        <w:pStyle w:val="ListParagraph"/>
        <w:numPr>
          <w:ilvl w:val="1"/>
          <w:numId w:val="27"/>
        </w:numPr>
      </w:pPr>
      <w:r>
        <w:t>Hint: This can either be done from Window’s Explorer, or it can be done from inside the WICED SDK by using ri</w:t>
      </w:r>
      <w:r w:rsidR="00186DD2">
        <w:t xml:space="preserve">ght-click copy, </w:t>
      </w:r>
      <w:r>
        <w:t>paste</w:t>
      </w:r>
      <w:r w:rsidR="00186DD2">
        <w:t>, and rename</w:t>
      </w:r>
      <w:r>
        <w:t>.</w:t>
      </w:r>
    </w:p>
    <w:p w14:paraId="7F18135B" w14:textId="77777777" w:rsidR="00186DD2" w:rsidRDefault="00D70A3E" w:rsidP="00B873E1">
      <w:pPr>
        <w:pStyle w:val="ListParagraph"/>
        <w:numPr>
          <w:ilvl w:val="0"/>
          <w:numId w:val="27"/>
        </w:numPr>
      </w:pPr>
      <w:r>
        <w:t>Connect the analog co-processor shield to the kit.</w:t>
      </w:r>
    </w:p>
    <w:p w14:paraId="10E84C9E" w14:textId="287485DD" w:rsidR="00D70A3E" w:rsidRDefault="00186DD2" w:rsidP="00186DD2">
      <w:pPr>
        <w:pStyle w:val="ListParagraph"/>
        <w:numPr>
          <w:ilvl w:val="1"/>
          <w:numId w:val="27"/>
        </w:numPr>
      </w:pPr>
      <w:r>
        <w:t xml:space="preserve">Hint: </w:t>
      </w:r>
      <w:r w:rsidR="00905DE7">
        <w:t>The USB connectors on the boards should both be on the same side.</w:t>
      </w:r>
    </w:p>
    <w:p w14:paraId="7EA64BB5" w14:textId="06C58276" w:rsidR="00E44780" w:rsidRDefault="00E44780" w:rsidP="00E44780">
      <w:pPr>
        <w:pStyle w:val="ListParagraph"/>
        <w:numPr>
          <w:ilvl w:val="1"/>
          <w:numId w:val="27"/>
        </w:numPr>
      </w:pPr>
      <w:r>
        <w:t>Hint</w:t>
      </w:r>
      <w:r w:rsidR="00186DD2">
        <w:t>: T</w:t>
      </w:r>
      <w:r>
        <w:t xml:space="preserve">he USB connector to the analog co-processor shield is </w:t>
      </w:r>
      <w:r w:rsidR="00231A4A">
        <w:t xml:space="preserve">not needed for any of these exercises. </w:t>
      </w:r>
      <w:r w:rsidR="000316FF">
        <w:t>The shield board</w:t>
      </w:r>
      <w:r w:rsidR="00231A4A">
        <w:t xml:space="preserve"> is powered from the base board</w:t>
      </w:r>
      <w:r>
        <w:t xml:space="preserve">. </w:t>
      </w:r>
      <w:r w:rsidR="00231A4A">
        <w:t xml:space="preserve">The baseboard cannot be programmed if the USB connector to the analog co-processor </w:t>
      </w:r>
      <w:r w:rsidR="000316FF">
        <w:t xml:space="preserve">shield </w:t>
      </w:r>
      <w:r w:rsidR="00231A4A">
        <w:t>is plugged in</w:t>
      </w:r>
      <w:r>
        <w:t>.</w:t>
      </w:r>
    </w:p>
    <w:p w14:paraId="240E2D9F" w14:textId="06C3369D" w:rsidR="00BB65CC" w:rsidRDefault="00D70A3E" w:rsidP="00BB65CC">
      <w:pPr>
        <w:pStyle w:val="ListParagraph"/>
        <w:numPr>
          <w:ilvl w:val="0"/>
          <w:numId w:val="27"/>
        </w:numPr>
      </w:pPr>
      <w:r>
        <w:t xml:space="preserve">Modify the project to blink the </w:t>
      </w:r>
      <w:r w:rsidR="00CD25BA">
        <w:t>Green</w:t>
      </w:r>
      <w:r>
        <w:t xml:space="preserve"> LED on the </w:t>
      </w:r>
      <w:r w:rsidR="00BB65CC">
        <w:t xml:space="preserve">shield. This is connected to Arduino pin </w:t>
      </w:r>
      <w:r w:rsidR="00590C07">
        <w:t>A1</w:t>
      </w:r>
      <w:r w:rsidR="00DA1F31">
        <w:t xml:space="preserve"> which connects to </w:t>
      </w:r>
      <w:r w:rsidR="00590C07">
        <w:t>SDK pin WICED_GPIO_3</w:t>
      </w:r>
      <w:r w:rsidR="008B66D4">
        <w:t>.</w:t>
      </w:r>
    </w:p>
    <w:p w14:paraId="544A8D7A" w14:textId="1BE4A882" w:rsidR="00BB65CC" w:rsidRDefault="00186DD2" w:rsidP="00BB65CC">
      <w:pPr>
        <w:pStyle w:val="ListParagraph"/>
        <w:numPr>
          <w:ilvl w:val="1"/>
          <w:numId w:val="27"/>
        </w:numPr>
      </w:pPr>
      <w:r>
        <w:t>Hint: D</w:t>
      </w:r>
      <w:r w:rsidR="00BB65CC">
        <w:t>on’t forget to initialize the IO as an output.</w:t>
      </w:r>
    </w:p>
    <w:p w14:paraId="0445E622" w14:textId="42C219D0" w:rsidR="00E44780" w:rsidRDefault="00E44780" w:rsidP="00E44780">
      <w:pPr>
        <w:pStyle w:val="ListParagraph"/>
        <w:numPr>
          <w:ilvl w:val="0"/>
          <w:numId w:val="27"/>
        </w:numPr>
      </w:pPr>
      <w:r>
        <w:t>Program you</w:t>
      </w:r>
      <w:r w:rsidR="00301D2B">
        <w:t>r</w:t>
      </w:r>
      <w:r>
        <w:t xml:space="preserve"> project to the board.</w:t>
      </w:r>
    </w:p>
    <w:p w14:paraId="20666AEB" w14:textId="09C5579A" w:rsidR="005747F7" w:rsidRDefault="001F5F35" w:rsidP="00782309">
      <w:pPr>
        <w:pStyle w:val="Heading3"/>
      </w:pPr>
      <w:r>
        <w:t>0</w:t>
      </w:r>
      <w:r w:rsidR="007C5D70">
        <w:t>5</w:t>
      </w:r>
      <w:r w:rsidR="006674C4">
        <w:t xml:space="preserve"> </w:t>
      </w:r>
      <w:r w:rsidR="005747F7">
        <w:t>(</w:t>
      </w:r>
      <w:r w:rsidR="004A35DF">
        <w:t>GPIO</w:t>
      </w:r>
      <w:r w:rsidR="00A43009">
        <w:t>) R</w:t>
      </w:r>
      <w:r w:rsidR="00C43A72">
        <w:t>ead the state of a button</w:t>
      </w:r>
    </w:p>
    <w:p w14:paraId="7355BAB4" w14:textId="1DF8CF1A" w:rsidR="003D6D99" w:rsidRDefault="00186DD2" w:rsidP="00E44780">
      <w:pPr>
        <w:pStyle w:val="ListParagraph"/>
        <w:numPr>
          <w:ilvl w:val="0"/>
          <w:numId w:val="30"/>
        </w:numPr>
      </w:pPr>
      <w:r>
        <w:t xml:space="preserve">Copy the 03_blinkled project to </w:t>
      </w:r>
      <w:r w:rsidR="00E44780">
        <w:t>05_button, update the make file, and create</w:t>
      </w:r>
      <w:r>
        <w:t xml:space="preserve"> a make target</w:t>
      </w:r>
      <w:r w:rsidR="00E44780">
        <w:t>.</w:t>
      </w:r>
    </w:p>
    <w:p w14:paraId="3A3822EC" w14:textId="6A958673" w:rsidR="00E44780" w:rsidRDefault="00E44780" w:rsidP="00E44780">
      <w:pPr>
        <w:pStyle w:val="ListParagraph"/>
        <w:numPr>
          <w:ilvl w:val="0"/>
          <w:numId w:val="30"/>
        </w:numPr>
      </w:pPr>
      <w:r>
        <w:t xml:space="preserve">In </w:t>
      </w:r>
      <w:r w:rsidR="00C54BF4">
        <w:t>the C file</w:t>
      </w:r>
      <w:r>
        <w:t>, check the state of the kit’s button input (use WICED_BUTTON1). Turn an LED on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72BE5C33" w:rsidR="005747F7" w:rsidRDefault="001F5F35" w:rsidP="00782309">
      <w:pPr>
        <w:pStyle w:val="Heading3"/>
      </w:pPr>
      <w:r>
        <w:t>0</w:t>
      </w:r>
      <w:r w:rsidR="007C5D70">
        <w:t xml:space="preserve">6 </w:t>
      </w:r>
      <w:r w:rsidR="004A35DF">
        <w:t>(GPIO</w:t>
      </w:r>
      <w:r w:rsidR="00A43009">
        <w:t>) U</w:t>
      </w:r>
      <w:r w:rsidR="005747F7">
        <w:t xml:space="preserve">se interrupt to </w:t>
      </w:r>
      <w:r w:rsidR="00A3160F">
        <w:t>toggle</w:t>
      </w:r>
      <w:r w:rsidR="005747F7">
        <w:t xml:space="preserve"> state of LED</w:t>
      </w:r>
    </w:p>
    <w:p w14:paraId="6F15FE05" w14:textId="255547D4" w:rsidR="00E44780" w:rsidRDefault="00186DD2" w:rsidP="00E44780">
      <w:pPr>
        <w:pStyle w:val="ListParagraph"/>
        <w:numPr>
          <w:ilvl w:val="0"/>
          <w:numId w:val="31"/>
        </w:numPr>
      </w:pPr>
      <w:r>
        <w:t>Copy the 05_button project to</w:t>
      </w:r>
      <w:r w:rsidR="00E44780">
        <w:t xml:space="preserve"> 06_interrupt, update the make file,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falling edge</w:t>
      </w:r>
      <w:r>
        <w:t xml:space="preserve"> interrupt for the GPIO connected to the button.</w:t>
      </w:r>
    </w:p>
    <w:p w14:paraId="0D621674" w14:textId="215F3448" w:rsidR="00A7230B" w:rsidRPr="006C42A9"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irq_enable</w:t>
      </w:r>
      <w:proofErr w:type="spellEnd"/>
      <w:r w:rsidR="00186DD2">
        <w:rPr>
          <w:i/>
        </w:rPr>
        <w: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57735DC7" w:rsidR="00760E87" w:rsidRDefault="00760E87" w:rsidP="00A7230B">
      <w:pPr>
        <w:pStyle w:val="ListParagraph"/>
        <w:numPr>
          <w:ilvl w:val="1"/>
          <w:numId w:val="31"/>
        </w:numPr>
      </w:pPr>
      <w:r>
        <w:t xml:space="preserve">Hint: For the 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lastRenderedPageBreak/>
        <w:t xml:space="preserve">Create the interrupt service routine </w:t>
      </w:r>
      <w:r w:rsidR="006C42A9">
        <w:t xml:space="preserve">(ISR) </w:t>
      </w:r>
      <w:r>
        <w:t>so that it toggles the state of the LED</w:t>
      </w:r>
      <w:r w:rsidR="009C4006">
        <w:t xml:space="preserve"> each time the button is pressed.</w:t>
      </w:r>
    </w:p>
    <w:p w14:paraId="64E9DA90" w14:textId="33944549" w:rsidR="006C42A9" w:rsidRDefault="006C42A9" w:rsidP="006C42A9">
      <w:pPr>
        <w:pStyle w:val="ListParagraph"/>
        <w:numPr>
          <w:ilvl w:val="1"/>
          <w:numId w:val="31"/>
        </w:numPr>
      </w:pPr>
      <w:r>
        <w:t>Hint: if you use a variable to remember the LED state inside the ISR, make sure it is static so that it is not reset every time you enter the ISR.</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412C8A69" w14:textId="0BE405A5" w:rsidR="004A35DF" w:rsidRDefault="001F5F35" w:rsidP="004A35DF">
      <w:pPr>
        <w:pStyle w:val="Heading3"/>
      </w:pPr>
      <w:r>
        <w:t xml:space="preserve">07 </w:t>
      </w:r>
      <w:r w:rsidR="004A35DF">
        <w:t>(PWM) LED brightness</w:t>
      </w:r>
    </w:p>
    <w:p w14:paraId="5B42879D" w14:textId="5203B69C" w:rsidR="00186DD2" w:rsidRDefault="00186DD2" w:rsidP="00186DD2">
      <w:pPr>
        <w:pStyle w:val="ListParagraph"/>
        <w:numPr>
          <w:ilvl w:val="0"/>
          <w:numId w:val="32"/>
        </w:numPr>
      </w:pPr>
      <w:r>
        <w:t>Copy the 04_blinkshieldled project to 07_pwm, update the make file, and create a make target.</w:t>
      </w:r>
    </w:p>
    <w:p w14:paraId="38C53F51" w14:textId="1F2460B3"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the Green LED on the shield board instead of using the GPIO functions.</w:t>
      </w:r>
    </w:p>
    <w:p w14:paraId="54BCB591" w14:textId="3989A43B" w:rsidR="000028F4" w:rsidRDefault="000028F4" w:rsidP="000028F4">
      <w:pPr>
        <w:pStyle w:val="ListParagraph"/>
        <w:numPr>
          <w:ilvl w:val="1"/>
          <w:numId w:val="32"/>
        </w:numPr>
      </w:pPr>
      <w:r>
        <w:t>Hint: Don’t forget to start the PWM after configuring it.</w:t>
      </w:r>
    </w:p>
    <w:p w14:paraId="4C922378" w14:textId="1E26AF5E" w:rsidR="00E95F0D" w:rsidRDefault="00E95F0D" w:rsidP="00186DD2">
      <w:pPr>
        <w:pStyle w:val="ListParagraph"/>
        <w:numPr>
          <w:ilvl w:val="0"/>
          <w:numId w:val="32"/>
        </w:numPr>
      </w:pPr>
      <w:r>
        <w:t>Change the duty cycle of the PWM in the main loop so that the LED gradually changes intensity.</w:t>
      </w:r>
    </w:p>
    <w:p w14:paraId="12FC700C" w14:textId="79634569" w:rsidR="00E904B4" w:rsidRDefault="00E904B4" w:rsidP="00E904B4">
      <w:pPr>
        <w:pStyle w:val="ListParagraph"/>
        <w:numPr>
          <w:ilvl w:val="1"/>
          <w:numId w:val="32"/>
        </w:numPr>
      </w:pPr>
      <w:r>
        <w:t>Hint: set the duty cycle change and delay such that the intensity goes from 0% to 100% in one second.</w:t>
      </w:r>
    </w:p>
    <w:p w14:paraId="7CB22292" w14:textId="2B65203F" w:rsidR="00E95F0D" w:rsidRDefault="00E95F0D" w:rsidP="00E95F0D">
      <w:pPr>
        <w:pStyle w:val="ListParagraph"/>
        <w:numPr>
          <w:ilvl w:val="0"/>
          <w:numId w:val="32"/>
        </w:numPr>
      </w:pPr>
      <w:r>
        <w:t>Program you</w:t>
      </w:r>
      <w:r w:rsidR="00301D2B">
        <w:t>r</w:t>
      </w:r>
      <w:r>
        <w:t xml:space="preserve"> project to the board.</w:t>
      </w:r>
    </w:p>
    <w:p w14:paraId="11757E7B" w14:textId="2FADF3E8" w:rsidR="007E1CAB" w:rsidRDefault="001F5F35" w:rsidP="00A10514">
      <w:pPr>
        <w:pStyle w:val="Heading3"/>
      </w:pPr>
      <w:r>
        <w:t xml:space="preserve">08 </w:t>
      </w:r>
      <w:r w:rsidR="004A35DF">
        <w:t>(ADC</w:t>
      </w:r>
      <w:r w:rsidR="00B24F30">
        <w:t>/Debug Print</w:t>
      </w:r>
      <w:r w:rsidR="00A43009">
        <w:t>) R</w:t>
      </w:r>
      <w:r w:rsidR="004A35DF">
        <w:t xml:space="preserve">ead ambient light sensor </w:t>
      </w:r>
      <w:r>
        <w:t xml:space="preserve">and print value </w:t>
      </w:r>
      <w:r w:rsidR="00C53CC0">
        <w:t>on the PC</w:t>
      </w:r>
    </w:p>
    <w:p w14:paraId="3DB72C01" w14:textId="3FB3C979" w:rsidR="00A10514" w:rsidRDefault="00A10514" w:rsidP="00A10514">
      <w:pPr>
        <w:pStyle w:val="ListParagraph"/>
        <w:numPr>
          <w:ilvl w:val="0"/>
          <w:numId w:val="33"/>
        </w:numPr>
      </w:pPr>
      <w:r>
        <w:t>Create a new project called 08_adc (or copy the 02_template project). Modify the make file and create a make target.</w:t>
      </w:r>
    </w:p>
    <w:p w14:paraId="6AFBE009" w14:textId="3C79E112" w:rsidR="00592FA5" w:rsidRDefault="00592FA5" w:rsidP="00A10514">
      <w:pPr>
        <w:pStyle w:val="ListParagraph"/>
        <w:numPr>
          <w:ilvl w:val="0"/>
          <w:numId w:val="33"/>
        </w:numPr>
      </w:pPr>
      <w:r>
        <w:t xml:space="preserve">In </w:t>
      </w:r>
      <w:r w:rsidR="00C54BF4">
        <w:t>the C file</w:t>
      </w:r>
      <w:r>
        <w:t>:</w:t>
      </w:r>
    </w:p>
    <w:p w14:paraId="26C2B467" w14:textId="22FEFC1B" w:rsidR="00A10514" w:rsidRDefault="00592FA5" w:rsidP="00592FA5">
      <w:pPr>
        <w:pStyle w:val="ListParagraph"/>
        <w:numPr>
          <w:ilvl w:val="1"/>
          <w:numId w:val="33"/>
        </w:numPr>
      </w:pPr>
      <w:r>
        <w:t>I</w:t>
      </w:r>
      <w:r w:rsidR="00760774">
        <w:t>nitialize the ADC to read the GPIO that has the ambient light sensor on it.</w:t>
      </w:r>
    </w:p>
    <w:p w14:paraId="707B2E1C" w14:textId="5CC47FBC" w:rsidR="00760774" w:rsidRDefault="00760774" w:rsidP="00592FA5">
      <w:pPr>
        <w:pStyle w:val="ListParagraph"/>
        <w:numPr>
          <w:ilvl w:val="2"/>
          <w:numId w:val="33"/>
        </w:numPr>
      </w:pPr>
      <w:r>
        <w:t xml:space="preserve">Hint: look in the </w:t>
      </w:r>
      <w:proofErr w:type="spellStart"/>
      <w:r>
        <w:t>platform.h</w:t>
      </w:r>
      <w:proofErr w:type="spellEnd"/>
      <w:r>
        <w:t xml:space="preserve"> file for a #define for the light sensor.</w:t>
      </w:r>
    </w:p>
    <w:p w14:paraId="2B1A5627" w14:textId="25678857" w:rsidR="00592FA5" w:rsidRDefault="00592FA5" w:rsidP="00592FA5">
      <w:pPr>
        <w:pStyle w:val="ListParagraph"/>
        <w:numPr>
          <w:ilvl w:val="1"/>
          <w:numId w:val="33"/>
        </w:numPr>
      </w:pPr>
      <w:r>
        <w:t>In the main loop, read a value from the ADC and print it to the screen using the WPRINT_APP_INFO function.</w:t>
      </w:r>
    </w:p>
    <w:p w14:paraId="2C67CE71" w14:textId="0BD020CE" w:rsidR="00592FA5" w:rsidRDefault="00592FA5" w:rsidP="00592FA5">
      <w:pPr>
        <w:pStyle w:val="ListParagraph"/>
        <w:numPr>
          <w:ilvl w:val="1"/>
          <w:numId w:val="33"/>
        </w:numPr>
      </w:pPr>
      <w:r>
        <w:t>Wait a while (e.g. 250ms) before getting the next ADC sample.</w:t>
      </w:r>
    </w:p>
    <w:p w14:paraId="0FE6296E" w14:textId="3E3D88C5" w:rsidR="00592FA5" w:rsidRDefault="00592FA5" w:rsidP="00592FA5">
      <w:pPr>
        <w:pStyle w:val="ListParagraph"/>
        <w:numPr>
          <w:ilvl w:val="0"/>
          <w:numId w:val="33"/>
        </w:numPr>
      </w:pPr>
      <w:r>
        <w:t>Program your project to the board.</w:t>
      </w:r>
    </w:p>
    <w:p w14:paraId="4A872905" w14:textId="7C018D82" w:rsidR="00592FA5" w:rsidRDefault="00592FA5" w:rsidP="00592FA5">
      <w:pPr>
        <w:pStyle w:val="ListParagraph"/>
        <w:numPr>
          <w:ilvl w:val="0"/>
          <w:numId w:val="33"/>
        </w:numPr>
      </w:pPr>
      <w:r>
        <w:t>Open a terminal window with a baud rate of 115200 and view the ambient light sensor readings.</w:t>
      </w:r>
    </w:p>
    <w:p w14:paraId="3081BB77" w14:textId="29159404" w:rsidR="00592FA5" w:rsidRDefault="00926158" w:rsidP="00592FA5">
      <w:pPr>
        <w:pStyle w:val="ListParagraph"/>
        <w:numPr>
          <w:ilvl w:val="1"/>
          <w:numId w:val="33"/>
        </w:numPr>
      </w:pPr>
      <w:r>
        <w:t>Hint: T</w:t>
      </w:r>
      <w:r w:rsidR="00592FA5">
        <w:t xml:space="preserve">he kit will show up in the device manager under </w:t>
      </w:r>
      <w:r w:rsidR="00E330E9">
        <w:t>“</w:t>
      </w:r>
      <w:r w:rsidR="00592FA5">
        <w:t>Ports (COM &amp; LPT)</w:t>
      </w:r>
      <w:r w:rsidR="00E330E9">
        <w:t>”</w:t>
      </w:r>
      <w:r w:rsidR="00592FA5">
        <w:t xml:space="preserve"> as </w:t>
      </w:r>
      <w:r w:rsidR="00E330E9" w:rsidRPr="00E330E9">
        <w:rPr>
          <w:i/>
        </w:rPr>
        <w:t>“</w:t>
      </w:r>
      <w:r w:rsidR="00592FA5" w:rsidRPr="00E330E9">
        <w:rPr>
          <w:i/>
        </w:rPr>
        <w:t>WICED USB Serial Port</w:t>
      </w:r>
      <w:r w:rsidR="00E330E9" w:rsidRPr="00E330E9">
        <w:rPr>
          <w:i/>
        </w:rPr>
        <w:t>”</w:t>
      </w:r>
      <w:r w:rsidR="00592FA5">
        <w:t xml:space="preserve">. </w:t>
      </w:r>
    </w:p>
    <w:p w14:paraId="3C142588" w14:textId="7286DF0C" w:rsidR="00926158" w:rsidRDefault="00926158" w:rsidP="00592FA5">
      <w:pPr>
        <w:pStyle w:val="ListParagraph"/>
        <w:numPr>
          <w:ilvl w:val="1"/>
          <w:numId w:val="33"/>
        </w:numPr>
      </w:pPr>
      <w:r>
        <w:t xml:space="preserve">Hint: </w:t>
      </w:r>
      <w:r w:rsidR="00622093">
        <w:t xml:space="preserve">The light sensor is next to Arduino header pin D0. </w:t>
      </w:r>
      <w:r>
        <w:t>The value will be smaller for more light hitting the sensor. Use your cellphone flashlight as a light source to see a large change.</w:t>
      </w:r>
    </w:p>
    <w:p w14:paraId="3B27C2C0" w14:textId="30E7934D" w:rsidR="00622093" w:rsidRPr="00A10514" w:rsidRDefault="00622093" w:rsidP="00622093">
      <w:pPr>
        <w:pStyle w:val="ListParagraph"/>
        <w:numPr>
          <w:ilvl w:val="0"/>
          <w:numId w:val="33"/>
        </w:numPr>
      </w:pPr>
      <w:r>
        <w:t xml:space="preserve">Reset the kit to see the startup messages that are displayed by the WICED firmware. </w:t>
      </w:r>
    </w:p>
    <w:p w14:paraId="25B3AC1C" w14:textId="3D6E8C14" w:rsidR="005747F7" w:rsidRDefault="00F377DB" w:rsidP="00782309">
      <w:pPr>
        <w:pStyle w:val="Heading3"/>
      </w:pPr>
      <w:r>
        <w:t>09</w:t>
      </w:r>
      <w:r w:rsidR="001F5F35">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5F48254A" w:rsidR="00EB0879" w:rsidRDefault="00C54BF4" w:rsidP="00C54BF4">
      <w:pPr>
        <w:pStyle w:val="ListParagraph"/>
        <w:numPr>
          <w:ilvl w:val="0"/>
          <w:numId w:val="34"/>
        </w:numPr>
      </w:pPr>
      <w:r>
        <w:t>Copy the 06_interrupt project to 09_uart</w:t>
      </w:r>
      <w:r w:rsidR="006B1CF2">
        <w:t>send</w:t>
      </w:r>
      <w:r>
        <w:t>.</w:t>
      </w:r>
      <w:r w:rsidR="00EB0879">
        <w:t xml:space="preserve"> Modify the make file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1372E3AA" w14:textId="4EDC85A5" w:rsidR="00330345" w:rsidRDefault="00330345" w:rsidP="00C176BC">
      <w:pPr>
        <w:pStyle w:val="ListParagraph"/>
        <w:numPr>
          <w:ilvl w:val="1"/>
          <w:numId w:val="34"/>
        </w:numPr>
      </w:pPr>
      <w:r>
        <w:t>Hint: Use a baud rate of 115200, data with of 8, no parity, 1 stop bit, and no flow control.</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435B0AD7" w:rsidR="00C54BF4" w:rsidRDefault="00C54BF4" w:rsidP="00C54BF4">
      <w:pPr>
        <w:pStyle w:val="ListParagraph"/>
        <w:numPr>
          <w:ilvl w:val="0"/>
          <w:numId w:val="34"/>
        </w:numPr>
      </w:pPr>
      <w:r>
        <w:lastRenderedPageBreak/>
        <w:t>Open a terminal window with a baud rate of 115200.</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1FBF656C" w:rsidR="006B1CF2" w:rsidRDefault="009B2D05" w:rsidP="006B1CF2">
      <w:pPr>
        <w:pStyle w:val="Heading3"/>
      </w:pPr>
      <w:r>
        <w:t>10</w:t>
      </w:r>
      <w:r w:rsidR="006B1CF2">
        <w:t xml:space="preserve"> (UART) Read a value using the standard UART functions</w:t>
      </w:r>
    </w:p>
    <w:p w14:paraId="7A675A18" w14:textId="77777777" w:rsidR="005A3802" w:rsidRDefault="005A3802" w:rsidP="009B2D05">
      <w:pPr>
        <w:pStyle w:val="ListParagraph"/>
        <w:numPr>
          <w:ilvl w:val="0"/>
          <w:numId w:val="35"/>
        </w:numPr>
      </w:pPr>
      <w:r>
        <w:t>Copy 09_uartsend to</w:t>
      </w:r>
      <w:r w:rsidR="009B2D05">
        <w:t xml:space="preserve"> 10_uartreceive</w:t>
      </w:r>
      <w:r>
        <w:t>. Update the make file and create a make target.</w:t>
      </w:r>
    </w:p>
    <w:p w14:paraId="494D8651" w14:textId="683333A6" w:rsidR="009B2D05" w:rsidRDefault="009B2D05" w:rsidP="009B2D05">
      <w:pPr>
        <w:pStyle w:val="ListParagraph"/>
        <w:numPr>
          <w:ilvl w:val="0"/>
          <w:numId w:val="35"/>
        </w:numPr>
      </w:pPr>
      <w:r>
        <w:t xml:space="preserve"> </w:t>
      </w:r>
      <w:r w:rsidR="005A3802">
        <w:t>Update the code so that it</w:t>
      </w:r>
      <w:r>
        <w:t xml:space="preserve"> looks for characters from the UART. If it receives a 1, turn on an LED. If it receives a 0, turn off an LED. Ignore any other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77777777" w:rsidR="009B2D05" w:rsidRDefault="009B2D05" w:rsidP="009B2D05">
      <w:pPr>
        <w:pStyle w:val="ListParagraph"/>
        <w:numPr>
          <w:ilvl w:val="0"/>
          <w:numId w:val="35"/>
        </w:numPr>
      </w:pPr>
      <w:r>
        <w:t>Open a terminal window with a baud rate of 115200.</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77777777" w:rsidR="00D565C4" w:rsidRDefault="00D565C4" w:rsidP="00D565C4">
      <w:pPr>
        <w:pStyle w:val="Heading3"/>
      </w:pPr>
      <w:r>
        <w:t>11 (I2C WRITE) Change LED state on shield</w:t>
      </w:r>
    </w:p>
    <w:p w14:paraId="3B9B63CC" w14:textId="08D42363" w:rsidR="00D565C4" w:rsidRDefault="00D565C4" w:rsidP="00D565C4">
      <w:pPr>
        <w:pStyle w:val="ListParagraph"/>
        <w:numPr>
          <w:ilvl w:val="0"/>
          <w:numId w:val="37"/>
        </w:numPr>
      </w:pPr>
      <w:r>
        <w:t>Copy 0</w:t>
      </w:r>
      <w:r w:rsidR="007B0BE6">
        <w:t>5</w:t>
      </w:r>
      <w:r>
        <w:t>_</w:t>
      </w:r>
      <w:r w:rsidR="007B0BE6">
        <w:t>interrupt</w:t>
      </w:r>
      <w:r>
        <w:t xml:space="preserve"> to 11_i2cwrite. Update the make file and create a make target.</w:t>
      </w:r>
    </w:p>
    <w:p w14:paraId="0FACDFD5" w14:textId="3DABE351" w:rsidR="00D565C4" w:rsidRDefault="00D565C4" w:rsidP="00D565C4">
      <w:pPr>
        <w:pStyle w:val="ListParagraph"/>
        <w:numPr>
          <w:ilvl w:val="0"/>
          <w:numId w:val="37"/>
        </w:numPr>
      </w:pPr>
      <w:r>
        <w:t>Update the code so that when the button is pressed, it will toggle between the red and blue LEDs which are controlled by the analog co-processor on the shield board. The analog co-processor</w:t>
      </w:r>
      <w:r w:rsidR="00117EB1">
        <w:t xml:space="preserve"> sh</w:t>
      </w:r>
      <w:r w:rsidR="008D5A71">
        <w:t>i</w:t>
      </w:r>
      <w:r w:rsidR="00117EB1">
        <w:t>e</w:t>
      </w:r>
      <w:r w:rsidR="008D5A71">
        <w:t>ld</w:t>
      </w:r>
      <w:r>
        <w:t xml:space="preserve"> contains an I2C slave with the following properties:</w:t>
      </w:r>
    </w:p>
    <w:p w14:paraId="6A16C790" w14:textId="514FB269" w:rsidR="008D5A71" w:rsidRDefault="008D5A71" w:rsidP="00D565C4">
      <w:pPr>
        <w:pStyle w:val="ListParagraph"/>
        <w:numPr>
          <w:ilvl w:val="1"/>
          <w:numId w:val="37"/>
        </w:numPr>
      </w:pPr>
      <w:r>
        <w:t>Connected to Arduino pins D14 and D15 (WICED_I2C_1)</w:t>
      </w:r>
    </w:p>
    <w:p w14:paraId="6DCFD6B7" w14:textId="2826188B" w:rsidR="00D565C4" w:rsidRDefault="00D565C4" w:rsidP="00D565C4">
      <w:pPr>
        <w:pStyle w:val="ListParagraph"/>
        <w:numPr>
          <w:ilvl w:val="1"/>
          <w:numId w:val="37"/>
        </w:numPr>
      </w:pPr>
      <w:r>
        <w:t>7-bit address = 0x08</w:t>
      </w:r>
    </w:p>
    <w:p w14:paraId="38AA8900" w14:textId="01568DD6" w:rsidR="00A700D2" w:rsidRDefault="00A700D2" w:rsidP="00D565C4">
      <w:pPr>
        <w:pStyle w:val="ListParagraph"/>
        <w:numPr>
          <w:ilvl w:val="1"/>
          <w:numId w:val="37"/>
        </w:numPr>
      </w:pPr>
      <w:r>
        <w:t>Standard Speed (100kHz)</w:t>
      </w:r>
    </w:p>
    <w:p w14:paraId="323E87E5" w14:textId="77777777" w:rsidR="00D565C4" w:rsidRDefault="00D565C4" w:rsidP="00D565C4">
      <w:pPr>
        <w:pStyle w:val="ListParagraph"/>
        <w:numPr>
          <w:ilvl w:val="1"/>
          <w:numId w:val="37"/>
        </w:numPr>
      </w:pPr>
      <w:r>
        <w:t>EZI2C register access</w:t>
      </w:r>
    </w:p>
    <w:p w14:paraId="588858B2" w14:textId="6137C663" w:rsidR="00D565C4" w:rsidRDefault="00D565C4" w:rsidP="00D565C4">
      <w:pPr>
        <w:pStyle w:val="ListParagraph"/>
        <w:numPr>
          <w:ilvl w:val="2"/>
          <w:numId w:val="37"/>
        </w:numPr>
      </w:pPr>
      <w:r>
        <w:t>The first byte written is the register offset.</w:t>
      </w:r>
    </w:p>
    <w:p w14:paraId="33C2BB2D" w14:textId="51053BFB" w:rsidR="00D565C4" w:rsidRDefault="00D565C4" w:rsidP="00D565C4">
      <w:pPr>
        <w:pStyle w:val="ListParagraph"/>
        <w:numPr>
          <w:ilvl w:val="2"/>
          <w:numId w:val="37"/>
        </w:numPr>
      </w:pPr>
      <w:r>
        <w:t>All reads start at the previous write offset.</w:t>
      </w:r>
    </w:p>
    <w:p w14:paraId="054FCA9F" w14:textId="739D1038" w:rsidR="00D565C4" w:rsidRDefault="00D565C4" w:rsidP="00D565C4">
      <w:pPr>
        <w:pStyle w:val="ListParagraph"/>
        <w:numPr>
          <w:ilvl w:val="1"/>
          <w:numId w:val="37"/>
        </w:numPr>
      </w:pPr>
      <w:r>
        <w:t>The register map is as follows:</w:t>
      </w:r>
    </w:p>
    <w:tbl>
      <w:tblPr>
        <w:tblStyle w:val="TableGrid"/>
        <w:tblW w:w="0" w:type="auto"/>
        <w:jc w:val="center"/>
        <w:tblLook w:val="04A0" w:firstRow="1" w:lastRow="0" w:firstColumn="1" w:lastColumn="0" w:noHBand="0" w:noVBand="1"/>
      </w:tblPr>
      <w:tblGrid>
        <w:gridCol w:w="815"/>
        <w:gridCol w:w="1384"/>
        <w:gridCol w:w="2477"/>
      </w:tblGrid>
      <w:tr w:rsidR="00D565C4" w14:paraId="07778C51" w14:textId="77777777" w:rsidTr="00D565C4">
        <w:trPr>
          <w:jc w:val="center"/>
        </w:trPr>
        <w:tc>
          <w:tcPr>
            <w:tcW w:w="815" w:type="dxa"/>
            <w:shd w:val="clear" w:color="auto" w:fill="D9D9D9" w:themeFill="background1" w:themeFillShade="D9"/>
          </w:tcPr>
          <w:p w14:paraId="7231E512" w14:textId="1D3EC487" w:rsidR="00D565C4" w:rsidRDefault="00D565C4" w:rsidP="00D565C4">
            <w:pPr>
              <w:pStyle w:val="ListParagraph"/>
              <w:ind w:left="0"/>
            </w:pPr>
            <w:r>
              <w:t>Offset</w:t>
            </w:r>
          </w:p>
        </w:tc>
        <w:tc>
          <w:tcPr>
            <w:tcW w:w="1384" w:type="dxa"/>
            <w:shd w:val="clear" w:color="auto" w:fill="D9D9D9" w:themeFill="background1" w:themeFillShade="D9"/>
          </w:tcPr>
          <w:p w14:paraId="7F2DE2D7" w14:textId="51A3CDD1" w:rsidR="00D565C4" w:rsidRDefault="00D565C4" w:rsidP="00D565C4">
            <w:pPr>
              <w:pStyle w:val="ListParagraph"/>
              <w:ind w:left="0"/>
            </w:pPr>
            <w:r>
              <w:t>Description</w:t>
            </w:r>
          </w:p>
        </w:tc>
        <w:tc>
          <w:tcPr>
            <w:tcW w:w="2477" w:type="dxa"/>
            <w:shd w:val="clear" w:color="auto" w:fill="D9D9D9" w:themeFill="background1" w:themeFillShade="D9"/>
          </w:tcPr>
          <w:p w14:paraId="1E644353" w14:textId="48A52C56" w:rsidR="00D565C4" w:rsidRDefault="00D565C4" w:rsidP="00D565C4">
            <w:pPr>
              <w:pStyle w:val="ListParagraph"/>
              <w:ind w:left="0"/>
            </w:pPr>
            <w:r>
              <w:t>Details</w:t>
            </w:r>
          </w:p>
        </w:tc>
      </w:tr>
      <w:tr w:rsidR="00D565C4" w14:paraId="241CBE39" w14:textId="77777777" w:rsidTr="00D565C4">
        <w:trPr>
          <w:jc w:val="center"/>
        </w:trPr>
        <w:tc>
          <w:tcPr>
            <w:tcW w:w="815" w:type="dxa"/>
          </w:tcPr>
          <w:p w14:paraId="104EA5A4" w14:textId="542A4D4C" w:rsidR="00D565C4" w:rsidRDefault="00D565C4" w:rsidP="00D565C4">
            <w:pPr>
              <w:pStyle w:val="ListParagraph"/>
              <w:ind w:left="0"/>
            </w:pPr>
            <w:r>
              <w:t>00</w:t>
            </w:r>
          </w:p>
        </w:tc>
        <w:tc>
          <w:tcPr>
            <w:tcW w:w="1384" w:type="dxa"/>
          </w:tcPr>
          <w:p w14:paraId="3435507B" w14:textId="4FB175DD" w:rsidR="00D565C4" w:rsidRDefault="00D565C4" w:rsidP="00D565C4">
            <w:pPr>
              <w:pStyle w:val="ListParagraph"/>
              <w:ind w:left="0"/>
            </w:pPr>
            <w:r>
              <w:t>Red LED</w:t>
            </w:r>
          </w:p>
        </w:tc>
        <w:tc>
          <w:tcPr>
            <w:tcW w:w="2477" w:type="dxa"/>
          </w:tcPr>
          <w:p w14:paraId="7C5D5898" w14:textId="0D136CCE" w:rsidR="00D565C4" w:rsidRDefault="00D565C4" w:rsidP="00D565C4">
            <w:pPr>
              <w:pStyle w:val="ListParagraph"/>
              <w:ind w:left="0"/>
            </w:pPr>
            <w:r>
              <w:t>0 = OFF, non-zero = ON</w:t>
            </w:r>
          </w:p>
        </w:tc>
      </w:tr>
      <w:tr w:rsidR="00D565C4" w14:paraId="0995A3FD" w14:textId="77777777" w:rsidTr="00D565C4">
        <w:trPr>
          <w:jc w:val="center"/>
        </w:trPr>
        <w:tc>
          <w:tcPr>
            <w:tcW w:w="815" w:type="dxa"/>
          </w:tcPr>
          <w:p w14:paraId="7DBA660C" w14:textId="75E43D90" w:rsidR="00D565C4" w:rsidRDefault="00D565C4" w:rsidP="00D565C4">
            <w:pPr>
              <w:pStyle w:val="ListParagraph"/>
              <w:ind w:left="0"/>
            </w:pPr>
            <w:r>
              <w:t>01</w:t>
            </w:r>
          </w:p>
        </w:tc>
        <w:tc>
          <w:tcPr>
            <w:tcW w:w="1384" w:type="dxa"/>
          </w:tcPr>
          <w:p w14:paraId="72E9D64A" w14:textId="16DF3291" w:rsidR="00D565C4" w:rsidRDefault="00D565C4" w:rsidP="00D565C4">
            <w:pPr>
              <w:pStyle w:val="ListParagraph"/>
              <w:ind w:left="0"/>
            </w:pPr>
            <w:r>
              <w:t>Blue LED</w:t>
            </w:r>
          </w:p>
        </w:tc>
        <w:tc>
          <w:tcPr>
            <w:tcW w:w="2477" w:type="dxa"/>
          </w:tcPr>
          <w:p w14:paraId="0FCEBF82" w14:textId="2D439F59" w:rsidR="00D565C4" w:rsidRDefault="00D565C4" w:rsidP="00D565C4">
            <w:pPr>
              <w:pStyle w:val="ListParagraph"/>
              <w:ind w:left="0"/>
            </w:pPr>
            <w:r>
              <w:t>0 = OFF, non-zero = ON</w:t>
            </w:r>
          </w:p>
        </w:tc>
      </w:tr>
      <w:tr w:rsidR="00D565C4" w14:paraId="2873FA55" w14:textId="77777777" w:rsidTr="00D565C4">
        <w:trPr>
          <w:jc w:val="center"/>
        </w:trPr>
        <w:tc>
          <w:tcPr>
            <w:tcW w:w="815" w:type="dxa"/>
          </w:tcPr>
          <w:p w14:paraId="65635D87" w14:textId="53DA147F" w:rsidR="00D565C4" w:rsidRDefault="00D565C4" w:rsidP="00D565C4">
            <w:pPr>
              <w:pStyle w:val="ListParagraph"/>
              <w:ind w:left="0"/>
            </w:pPr>
            <w:r>
              <w:t>02</w:t>
            </w:r>
          </w:p>
        </w:tc>
        <w:tc>
          <w:tcPr>
            <w:tcW w:w="1384" w:type="dxa"/>
          </w:tcPr>
          <w:p w14:paraId="3007F5DC" w14:textId="6C48BCC3" w:rsidR="00D565C4" w:rsidRDefault="00D565C4" w:rsidP="00D565C4">
            <w:pPr>
              <w:pStyle w:val="ListParagraph"/>
              <w:ind w:left="0"/>
            </w:pPr>
            <w:r>
              <w:t>Temperature</w:t>
            </w:r>
          </w:p>
        </w:tc>
        <w:tc>
          <w:tcPr>
            <w:tcW w:w="2477" w:type="dxa"/>
          </w:tcPr>
          <w:p w14:paraId="3C6FCF64" w14:textId="798FA020" w:rsidR="00D565C4" w:rsidRDefault="00D565C4" w:rsidP="00D565C4">
            <w:pPr>
              <w:pStyle w:val="ListParagraph"/>
              <w:ind w:left="0"/>
            </w:pPr>
            <w:r>
              <w:t>LSB of temperature * 100</w:t>
            </w:r>
          </w:p>
        </w:tc>
      </w:tr>
      <w:tr w:rsidR="00D565C4" w14:paraId="64A97428" w14:textId="77777777" w:rsidTr="00D565C4">
        <w:trPr>
          <w:jc w:val="center"/>
        </w:trPr>
        <w:tc>
          <w:tcPr>
            <w:tcW w:w="815" w:type="dxa"/>
          </w:tcPr>
          <w:p w14:paraId="793984BD" w14:textId="75C00741" w:rsidR="00D565C4" w:rsidRDefault="00D565C4" w:rsidP="00D565C4">
            <w:pPr>
              <w:pStyle w:val="ListParagraph"/>
              <w:ind w:left="0"/>
            </w:pPr>
            <w:r>
              <w:t>03</w:t>
            </w:r>
          </w:p>
        </w:tc>
        <w:tc>
          <w:tcPr>
            <w:tcW w:w="1384" w:type="dxa"/>
          </w:tcPr>
          <w:p w14:paraId="2EA64657" w14:textId="265648DB" w:rsidR="00D565C4" w:rsidRDefault="00D565C4" w:rsidP="00D565C4">
            <w:pPr>
              <w:pStyle w:val="ListParagraph"/>
              <w:ind w:left="0"/>
            </w:pPr>
            <w:r>
              <w:t>Temperature</w:t>
            </w:r>
          </w:p>
        </w:tc>
        <w:tc>
          <w:tcPr>
            <w:tcW w:w="2477" w:type="dxa"/>
          </w:tcPr>
          <w:p w14:paraId="3BE53EDD" w14:textId="12D5FF65" w:rsidR="00D565C4" w:rsidRDefault="00D565C4" w:rsidP="00D565C4">
            <w:pPr>
              <w:pStyle w:val="ListParagraph"/>
              <w:ind w:left="0"/>
            </w:pPr>
            <w:r>
              <w:t>MSB of temperature * 100</w:t>
            </w:r>
          </w:p>
        </w:tc>
      </w:tr>
      <w:tr w:rsidR="00D565C4" w14:paraId="31AE2B35" w14:textId="77777777" w:rsidTr="00D565C4">
        <w:trPr>
          <w:jc w:val="center"/>
        </w:trPr>
        <w:tc>
          <w:tcPr>
            <w:tcW w:w="815" w:type="dxa"/>
          </w:tcPr>
          <w:p w14:paraId="0C31495B" w14:textId="01BC5BDC" w:rsidR="00D565C4" w:rsidRDefault="00D565C4" w:rsidP="00D565C4">
            <w:pPr>
              <w:pStyle w:val="ListParagraph"/>
              <w:ind w:left="0"/>
            </w:pPr>
            <w:r>
              <w:t>04</w:t>
            </w:r>
          </w:p>
        </w:tc>
        <w:tc>
          <w:tcPr>
            <w:tcW w:w="1384" w:type="dxa"/>
          </w:tcPr>
          <w:p w14:paraId="59D7DB02" w14:textId="467787AD" w:rsidR="00D565C4" w:rsidRDefault="00D565C4" w:rsidP="00D565C4">
            <w:pPr>
              <w:pStyle w:val="ListParagraph"/>
              <w:ind w:left="0"/>
            </w:pPr>
            <w:r>
              <w:t>Humidity</w:t>
            </w:r>
          </w:p>
        </w:tc>
        <w:tc>
          <w:tcPr>
            <w:tcW w:w="2477" w:type="dxa"/>
          </w:tcPr>
          <w:p w14:paraId="48F9C959" w14:textId="2E2A23B5" w:rsidR="00D565C4" w:rsidRDefault="00D565C4" w:rsidP="00D565C4">
            <w:pPr>
              <w:pStyle w:val="ListParagraph"/>
              <w:ind w:left="0"/>
            </w:pPr>
            <w:r>
              <w:t>LSB of humidity * 10</w:t>
            </w:r>
          </w:p>
        </w:tc>
      </w:tr>
      <w:tr w:rsidR="00D565C4" w14:paraId="446243C5" w14:textId="77777777" w:rsidTr="00D565C4">
        <w:trPr>
          <w:jc w:val="center"/>
        </w:trPr>
        <w:tc>
          <w:tcPr>
            <w:tcW w:w="815" w:type="dxa"/>
          </w:tcPr>
          <w:p w14:paraId="00E9347C" w14:textId="7B1EFDA2" w:rsidR="00D565C4" w:rsidRDefault="00D565C4" w:rsidP="00D565C4">
            <w:pPr>
              <w:pStyle w:val="ListParagraph"/>
              <w:ind w:left="0"/>
            </w:pPr>
            <w:r>
              <w:t>05</w:t>
            </w:r>
          </w:p>
        </w:tc>
        <w:tc>
          <w:tcPr>
            <w:tcW w:w="1384" w:type="dxa"/>
          </w:tcPr>
          <w:p w14:paraId="0D8F2170" w14:textId="04BDA345" w:rsidR="00D565C4" w:rsidRDefault="00D565C4" w:rsidP="00D565C4">
            <w:pPr>
              <w:pStyle w:val="ListParagraph"/>
              <w:ind w:left="0"/>
            </w:pPr>
            <w:r>
              <w:t>Humidity</w:t>
            </w:r>
          </w:p>
        </w:tc>
        <w:tc>
          <w:tcPr>
            <w:tcW w:w="2477" w:type="dxa"/>
          </w:tcPr>
          <w:p w14:paraId="4702757E" w14:textId="47E50304" w:rsidR="00D565C4" w:rsidRDefault="00D565C4" w:rsidP="00D565C4">
            <w:pPr>
              <w:pStyle w:val="ListParagraph"/>
              <w:ind w:left="0"/>
            </w:pPr>
            <w:r>
              <w:t>LSB of humidity * 10</w:t>
            </w:r>
          </w:p>
        </w:tc>
      </w:tr>
    </w:tbl>
    <w:p w14:paraId="6B84185F" w14:textId="77777777" w:rsidR="00D565C4" w:rsidRDefault="00D565C4" w:rsidP="00D565C4">
      <w:pPr>
        <w:pStyle w:val="ListParagraph"/>
      </w:pPr>
    </w:p>
    <w:p w14:paraId="2CE44671" w14:textId="470229C9" w:rsidR="00D565C4" w:rsidRDefault="00D565C4" w:rsidP="00D565C4">
      <w:pPr>
        <w:pStyle w:val="ListParagraph"/>
        <w:numPr>
          <w:ilvl w:val="1"/>
          <w:numId w:val="37"/>
        </w:numPr>
      </w:pPr>
      <w:r>
        <w:t xml:space="preserve">Hint: To turn ON the Red LED and turn OFF the Blue LED, you </w:t>
      </w:r>
      <w:r w:rsidR="000340FD">
        <w:t>need to</w:t>
      </w:r>
      <w:r>
        <w:t xml:space="preserve"> send three bytes: 0x00 (offset), 0x01 (Red LED ON), 0x00 (Blue LED OFF).</w:t>
      </w:r>
    </w:p>
    <w:p w14:paraId="2FA52E8D" w14:textId="3909D385" w:rsidR="00DA793B" w:rsidRDefault="00D565C4" w:rsidP="00DA793B">
      <w:pPr>
        <w:pStyle w:val="ListParagraph"/>
        <w:numPr>
          <w:ilvl w:val="1"/>
          <w:numId w:val="37"/>
        </w:numPr>
      </w:pPr>
      <w:r>
        <w:t xml:space="preserve">Hint: In the ISR, just set a flag to </w:t>
      </w:r>
      <w:r w:rsidR="004C18C1">
        <w:t>force an I2C update</w:t>
      </w:r>
      <w:r>
        <w:t>. Do the I2C processing in the main application loop</w:t>
      </w:r>
      <w:r w:rsidR="000340FD">
        <w:t xml:space="preserve"> only when the flag is set</w:t>
      </w:r>
      <w:r>
        <w:t>.</w:t>
      </w:r>
      <w:r w:rsidR="00DA793B" w:rsidRPr="00DA793B">
        <w:t xml:space="preserve"> </w:t>
      </w:r>
      <w:r w:rsidR="00DA793B">
        <w:t>Make sure the flag variable is defined as a volatile global variable.</w:t>
      </w:r>
    </w:p>
    <w:p w14:paraId="7F1994E5" w14:textId="4C3C259E" w:rsidR="00D90845" w:rsidRDefault="00D90845" w:rsidP="00DA793B">
      <w:pPr>
        <w:pStyle w:val="ListParagraph"/>
        <w:numPr>
          <w:ilvl w:val="1"/>
          <w:numId w:val="37"/>
        </w:numPr>
      </w:pPr>
      <w:r>
        <w:t>Hint: Make sure the number of re-tries is set to 1. A value of 0 means don’t try to send the message at all!</w:t>
      </w:r>
    </w:p>
    <w:p w14:paraId="0237644F" w14:textId="2A99B3A2" w:rsidR="00614E5F" w:rsidRDefault="00F377DB" w:rsidP="00782309">
      <w:pPr>
        <w:pStyle w:val="Heading3"/>
      </w:pPr>
      <w:r>
        <w:t>1</w:t>
      </w:r>
      <w:r w:rsidR="00D565C4">
        <w:t>2</w:t>
      </w:r>
      <w:r w:rsidR="001F5F35">
        <w:t xml:space="preserve"> </w:t>
      </w:r>
      <w:r w:rsidR="00F06A3E">
        <w:t>(</w:t>
      </w:r>
      <w:r w:rsidR="004A35DF">
        <w:t>I2C READ) Read sensor values</w:t>
      </w:r>
    </w:p>
    <w:p w14:paraId="0144B501" w14:textId="73806EF7" w:rsidR="00930137" w:rsidRDefault="00930137" w:rsidP="00930137">
      <w:pPr>
        <w:pStyle w:val="ListParagraph"/>
        <w:numPr>
          <w:ilvl w:val="0"/>
          <w:numId w:val="38"/>
        </w:numPr>
      </w:pPr>
      <w:r>
        <w:t>Copy 11_i2cwrite to 12_i2cread. Update the make file and create a make target.</w:t>
      </w:r>
    </w:p>
    <w:p w14:paraId="4B1EC865" w14:textId="40FEB67D" w:rsidR="00930137" w:rsidRDefault="00930137" w:rsidP="00930137">
      <w:pPr>
        <w:pStyle w:val="ListParagraph"/>
        <w:numPr>
          <w:ilvl w:val="0"/>
          <w:numId w:val="38"/>
        </w:numPr>
      </w:pPr>
      <w:r>
        <w:lastRenderedPageBreak/>
        <w:t>Update the code so that every time the button is pressed the temperature and humidity data are read from the I2C slave. Print the values to the terminal using WPRINT_APP_INFO.</w:t>
      </w:r>
    </w:p>
    <w:p w14:paraId="5DF69C27" w14:textId="1481BCB3" w:rsidR="00AA5645" w:rsidRDefault="00AA5645" w:rsidP="00AA5645">
      <w:pPr>
        <w:pStyle w:val="ListParagraph"/>
        <w:numPr>
          <w:ilvl w:val="1"/>
          <w:numId w:val="38"/>
        </w:numPr>
      </w:pPr>
      <w:r>
        <w:t>Hint: Remember to set the offset to 02 to read the temperature. You can do this just once and it will stay set for all future reads. With an offset of 02 you can read 4 bytes to get the temperature and humidity values.</w:t>
      </w:r>
    </w:p>
    <w:p w14:paraId="581A9D6E" w14:textId="64944401" w:rsidR="006700B5" w:rsidRDefault="006700B5" w:rsidP="00F377DB">
      <w:pPr>
        <w:pStyle w:val="Heading3"/>
      </w:pPr>
      <w:r>
        <w:t>1</w:t>
      </w:r>
      <w:r w:rsidR="00EC5BD5">
        <w:t>3</w:t>
      </w:r>
      <w:r>
        <w:t xml:space="preserve"> (I2C PROBE) Probe for I2C devices</w:t>
      </w:r>
    </w:p>
    <w:p w14:paraId="0E502BCD" w14:textId="77777777" w:rsidR="006700B5" w:rsidRDefault="006700B5" w:rsidP="006700B5">
      <w:pPr>
        <w:pStyle w:val="ListParagraph"/>
        <w:numPr>
          <w:ilvl w:val="0"/>
          <w:numId w:val="40"/>
        </w:numPr>
      </w:pPr>
      <w:r>
        <w:t>Copy 11_i2cwrite to 13_i2cprobe. Update the make file and create a make target.</w:t>
      </w:r>
    </w:p>
    <w:p w14:paraId="1016762F" w14:textId="5171EE0E" w:rsidR="006700B5" w:rsidRDefault="006700B5" w:rsidP="006700B5">
      <w:pPr>
        <w:pStyle w:val="ListParagraph"/>
        <w:numPr>
          <w:ilvl w:val="0"/>
          <w:numId w:val="40"/>
        </w:numPr>
      </w:pPr>
      <w:r>
        <w:t xml:space="preserve">Update the code so that every time the button is pressed a scan is done of every possible I2C address. Print the address of any devices found to the terminal </w:t>
      </w:r>
      <w:r w:rsidR="006B3C0F">
        <w:t xml:space="preserve">(in hex) </w:t>
      </w:r>
      <w:r>
        <w:t xml:space="preserve">using WPRINT_APP_INFO. </w:t>
      </w:r>
    </w:p>
    <w:p w14:paraId="667900D9" w14:textId="55AE2825" w:rsidR="00B33F73" w:rsidRDefault="00B33F73" w:rsidP="00B33F73">
      <w:pPr>
        <w:pStyle w:val="ListParagraph"/>
        <w:numPr>
          <w:ilvl w:val="1"/>
          <w:numId w:val="40"/>
        </w:numPr>
      </w:pPr>
      <w:r>
        <w:t>Hint: The I2C address is 7 bits. 0x00 is a special “All Call” address, and all values above 0x7C are reserved for future purposes, so the only valid addresses are 0x01 – 0x7B.</w:t>
      </w:r>
    </w:p>
    <w:p w14:paraId="531AFE0D" w14:textId="60B5AA89" w:rsidR="00EA78EC" w:rsidRDefault="00EA78EC" w:rsidP="00B33F73">
      <w:pPr>
        <w:pStyle w:val="ListParagraph"/>
        <w:numPr>
          <w:ilvl w:val="0"/>
          <w:numId w:val="40"/>
        </w:numPr>
      </w:pPr>
      <w:r>
        <w:t>What addresses are found on the shield?</w:t>
      </w:r>
    </w:p>
    <w:p w14:paraId="4D912D89" w14:textId="52C2904F" w:rsidR="00EA78EC" w:rsidRDefault="00EA78EC" w:rsidP="00B33F73">
      <w:pPr>
        <w:pStyle w:val="ListParagraph"/>
        <w:numPr>
          <w:ilvl w:val="1"/>
          <w:numId w:val="40"/>
        </w:numPr>
      </w:pPr>
      <w:r>
        <w:t xml:space="preserve">Hint: There should be </w:t>
      </w:r>
      <w:r w:rsidR="00B33F73">
        <w:t>3</w:t>
      </w:r>
      <w:r>
        <w:t xml:space="preserve"> – one for the </w:t>
      </w:r>
      <w:r w:rsidR="006B3C0F">
        <w:t>PSoC analog co-processor,</w:t>
      </w:r>
      <w:r w:rsidR="00821AEE">
        <w:t xml:space="preserve"> and</w:t>
      </w:r>
      <w:r w:rsidR="006B3C0F">
        <w:t xml:space="preserve"> </w:t>
      </w:r>
      <w:r>
        <w:t>two for the on-board FRAM</w:t>
      </w:r>
      <w:r w:rsidR="00821AEE">
        <w:t>.</w:t>
      </w:r>
    </w:p>
    <w:p w14:paraId="79D29941" w14:textId="0C16CAC4" w:rsidR="00F377DB" w:rsidRDefault="00383BAC" w:rsidP="00F377DB">
      <w:pPr>
        <w:pStyle w:val="Heading3"/>
      </w:pPr>
      <w:r>
        <w:t>1</w:t>
      </w:r>
      <w:r w:rsidR="00EC5BD5">
        <w:t>4</w:t>
      </w:r>
      <w:r w:rsidR="00F377DB">
        <w:t xml:space="preserve"> (PLATFORM) Make/modify platform files for the shield</w:t>
      </w:r>
    </w:p>
    <w:p w14:paraId="02EDDA0B" w14:textId="0B1EA17F" w:rsidR="00F377DB" w:rsidRDefault="00A860C4" w:rsidP="00A860C4">
      <w:pPr>
        <w:pStyle w:val="ListParagraph"/>
        <w:numPr>
          <w:ilvl w:val="0"/>
          <w:numId w:val="41"/>
        </w:numPr>
      </w:pPr>
      <w:r>
        <w:t>We have not created a complete custom board but we are using a PSoC Analog Co-processor shield connected to the base board. Let’s make a platform for this hardware configuration</w:t>
      </w:r>
      <w:r w:rsidR="00F3609E">
        <w:t xml:space="preserve"> to make our projects more readable</w:t>
      </w:r>
      <w:r>
        <w:t>.</w:t>
      </w:r>
    </w:p>
    <w:p w14:paraId="5377F15C" w14:textId="28948D54" w:rsidR="00A860C4" w:rsidRDefault="00A860C4" w:rsidP="00077836">
      <w:pPr>
        <w:pStyle w:val="ListParagraph"/>
        <w:numPr>
          <w:ilvl w:val="0"/>
          <w:numId w:val="41"/>
        </w:numPr>
      </w:pPr>
      <w:r>
        <w:t xml:space="preserve">First, </w:t>
      </w:r>
      <w:r w:rsidR="007B2E62">
        <w:t xml:space="preserve">in the platforms folder </w:t>
      </w:r>
      <w:r>
        <w:t xml:space="preserve">copy the </w:t>
      </w:r>
      <w:r w:rsidR="007B2E62">
        <w:t>“</w:t>
      </w:r>
      <w:r>
        <w:t>BCM94343W_AVN</w:t>
      </w:r>
      <w:r w:rsidR="007B2E62">
        <w:t>”</w:t>
      </w:r>
      <w:r>
        <w:t xml:space="preserve"> folder to a new folder called “WA101”. </w:t>
      </w:r>
      <w:r w:rsidR="00FE01B5">
        <w:t>You can do this right from inside the WICED SDK.</w:t>
      </w:r>
    </w:p>
    <w:p w14:paraId="3AD9BDC5" w14:textId="69A7F4E1" w:rsidR="00A860C4" w:rsidRDefault="00A860C4" w:rsidP="00077836">
      <w:pPr>
        <w:pStyle w:val="ListParagraph"/>
        <w:numPr>
          <w:ilvl w:val="0"/>
          <w:numId w:val="41"/>
        </w:numPr>
      </w:pPr>
      <w:r>
        <w:t xml:space="preserve">In the new folder, rename the make file WA101.mk and delete the schematics directory. </w:t>
      </w:r>
    </w:p>
    <w:p w14:paraId="0666D235" w14:textId="42A2D534" w:rsidR="00A860C4" w:rsidRDefault="00A860C4" w:rsidP="00077836">
      <w:pPr>
        <w:pStyle w:val="ListParagraph"/>
        <w:numPr>
          <w:ilvl w:val="0"/>
          <w:numId w:val="41"/>
        </w:numPr>
      </w:pPr>
      <w:r>
        <w:t>Update the README.txt file.</w:t>
      </w:r>
    </w:p>
    <w:p w14:paraId="58229B0B" w14:textId="7768199A" w:rsidR="00A860C4" w:rsidRDefault="00A860C4" w:rsidP="00077836">
      <w:pPr>
        <w:pStyle w:val="ListParagraph"/>
        <w:numPr>
          <w:ilvl w:val="0"/>
          <w:numId w:val="41"/>
        </w:numPr>
      </w:pPr>
      <w:r>
        <w:t xml:space="preserve">In </w:t>
      </w:r>
      <w:proofErr w:type="spellStart"/>
      <w:r>
        <w:t>platform.c</w:t>
      </w:r>
      <w:proofErr w:type="spellEnd"/>
      <w:r>
        <w:t>/</w:t>
      </w:r>
      <w:proofErr w:type="spellStart"/>
      <w:r>
        <w:t>platform.h</w:t>
      </w:r>
      <w:proofErr w:type="spellEnd"/>
      <w:r>
        <w:t xml:space="preserve"> add the following new items:</w:t>
      </w:r>
    </w:p>
    <w:p w14:paraId="7BDA0E6B" w14:textId="6D113CF3" w:rsidR="00A860C4" w:rsidRDefault="00A860C4" w:rsidP="00077836">
      <w:pPr>
        <w:pStyle w:val="ListParagraph"/>
        <w:numPr>
          <w:ilvl w:val="1"/>
          <w:numId w:val="41"/>
        </w:numPr>
      </w:pPr>
      <w:r>
        <w:t>SHIELD</w:t>
      </w:r>
      <w:r w:rsidR="00F3609E">
        <w:t>_I2C</w:t>
      </w:r>
      <w:r>
        <w:t xml:space="preserve"> -&gt; This will point to WICED_I2C_1</w:t>
      </w:r>
    </w:p>
    <w:p w14:paraId="38F122F4" w14:textId="6F94D605" w:rsidR="00A860C4" w:rsidRDefault="00F3609E" w:rsidP="00077836">
      <w:pPr>
        <w:pStyle w:val="ListParagraph"/>
        <w:numPr>
          <w:ilvl w:val="1"/>
          <w:numId w:val="41"/>
        </w:numPr>
      </w:pPr>
      <w:r>
        <w:t>SHIELD_</w:t>
      </w:r>
      <w:r w:rsidR="00A860C4">
        <w:t>LED_</w:t>
      </w:r>
      <w:r>
        <w:t>GREEN</w:t>
      </w:r>
      <w:r w:rsidR="00A860C4">
        <w:t xml:space="preserve"> -&gt; This will point to WICED_GPIO_3</w:t>
      </w:r>
    </w:p>
    <w:p w14:paraId="7169DE51" w14:textId="67FA78C0" w:rsidR="00A860C4" w:rsidRDefault="00A860C4" w:rsidP="00077836">
      <w:pPr>
        <w:pStyle w:val="ListParagraph"/>
        <w:numPr>
          <w:ilvl w:val="2"/>
          <w:numId w:val="41"/>
        </w:numPr>
      </w:pPr>
      <w:r>
        <w:t xml:space="preserve">Hint: </w:t>
      </w:r>
      <w:r w:rsidR="00077836">
        <w:t>Also u</w:t>
      </w:r>
      <w:r>
        <w:t xml:space="preserve">pdate the initialization function so that WICED_GPIO_3 is initialized as a push-pull output </w:t>
      </w:r>
      <w:r w:rsidR="00395D84">
        <w:t xml:space="preserve">and is driven low </w:t>
      </w:r>
      <w:r>
        <w:t>just like LED1 and LED2.</w:t>
      </w:r>
    </w:p>
    <w:p w14:paraId="6B6A3C3E" w14:textId="1471E817" w:rsidR="00FE01B5" w:rsidRDefault="00FE01B5" w:rsidP="00077836">
      <w:pPr>
        <w:pStyle w:val="ListParagraph"/>
        <w:numPr>
          <w:ilvl w:val="0"/>
          <w:numId w:val="41"/>
        </w:numPr>
      </w:pPr>
      <w:r>
        <w:t xml:space="preserve">Since our baseboard and CPU have not changed, we don’t need to make any other changes in </w:t>
      </w:r>
      <w:proofErr w:type="spellStart"/>
      <w:r>
        <w:t>platform.h</w:t>
      </w:r>
      <w:proofErr w:type="spellEnd"/>
      <w:r>
        <w:t xml:space="preserve">, </w:t>
      </w:r>
      <w:proofErr w:type="spellStart"/>
      <w:r>
        <w:t>platform.c</w:t>
      </w:r>
      <w:proofErr w:type="spellEnd"/>
      <w:r>
        <w:t xml:space="preserve">, </w:t>
      </w:r>
      <w:proofErr w:type="spellStart"/>
      <w:r>
        <w:t>platform_config.h</w:t>
      </w:r>
      <w:proofErr w:type="spellEnd"/>
      <w:r>
        <w:t xml:space="preserve">, or </w:t>
      </w:r>
      <w:proofErr w:type="spellStart"/>
      <w:r>
        <w:t>wifi_nvram_image.h</w:t>
      </w:r>
      <w:proofErr w:type="spellEnd"/>
      <w:r>
        <w:t xml:space="preserve">. If you were to make a complete new board potentially with a different </w:t>
      </w:r>
      <w:proofErr w:type="spellStart"/>
      <w:r>
        <w:t>WiFi</w:t>
      </w:r>
      <w:proofErr w:type="spellEnd"/>
      <w:r>
        <w:t xml:space="preserve"> device, those files would need to be updated as well.</w:t>
      </w:r>
    </w:p>
    <w:p w14:paraId="7785F540" w14:textId="0379DB99" w:rsidR="00077836" w:rsidRDefault="00077836" w:rsidP="00077836">
      <w:pPr>
        <w:pStyle w:val="ListParagraph"/>
        <w:numPr>
          <w:ilvl w:val="0"/>
          <w:numId w:val="41"/>
        </w:numPr>
      </w:pPr>
      <w:r>
        <w:t>Once you are done, go back and modify project</w:t>
      </w:r>
      <w:r w:rsidR="006F2E0B">
        <w:t>s 04 and 11</w:t>
      </w:r>
      <w:r>
        <w:t xml:space="preserve"> to use the new definitions.</w:t>
      </w:r>
    </w:p>
    <w:p w14:paraId="51E5F8B0" w14:textId="67F3E0E6" w:rsidR="00077836" w:rsidRDefault="00077836" w:rsidP="00077836">
      <w:pPr>
        <w:pStyle w:val="ListParagraph"/>
        <w:numPr>
          <w:ilvl w:val="1"/>
          <w:numId w:val="41"/>
        </w:numPr>
      </w:pPr>
      <w:r>
        <w:t>Hint: you will need to change the make targets so that they use the new platform name.</w:t>
      </w:r>
    </w:p>
    <w:p w14:paraId="0EF757BD" w14:textId="380D6EA9" w:rsidR="00395D84" w:rsidRPr="00F377DB" w:rsidRDefault="00395D84" w:rsidP="00077836">
      <w:pPr>
        <w:pStyle w:val="ListParagraph"/>
        <w:numPr>
          <w:ilvl w:val="1"/>
          <w:numId w:val="41"/>
        </w:numPr>
      </w:pPr>
      <w:r>
        <w:t>Hint: on project 04, you no longer need to initialize the GPIO for the Green LED.</w:t>
      </w:r>
    </w:p>
    <w:sectPr w:rsidR="00395D84" w:rsidRPr="00F377D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0DD57" w14:textId="77777777" w:rsidR="00A5794F" w:rsidRDefault="00A5794F" w:rsidP="00D73ED3">
      <w:pPr>
        <w:spacing w:after="0" w:line="240" w:lineRule="auto"/>
      </w:pPr>
      <w:r>
        <w:separator/>
      </w:r>
    </w:p>
  </w:endnote>
  <w:endnote w:type="continuationSeparator" w:id="0">
    <w:p w14:paraId="6B94C718" w14:textId="77777777" w:rsidR="00A5794F" w:rsidRDefault="00A5794F" w:rsidP="00D73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4C18C1" w:rsidRDefault="004C18C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C54D7">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54D7">
              <w:rPr>
                <w:b/>
                <w:bCs/>
                <w:noProof/>
              </w:rPr>
              <w:t>11</w:t>
            </w:r>
            <w:r>
              <w:rPr>
                <w:b/>
                <w:bCs/>
                <w:sz w:val="24"/>
                <w:szCs w:val="24"/>
              </w:rPr>
              <w:fldChar w:fldCharType="end"/>
            </w:r>
          </w:p>
        </w:sdtContent>
      </w:sdt>
    </w:sdtContent>
  </w:sdt>
  <w:p w14:paraId="10430AE5" w14:textId="77777777" w:rsidR="004C18C1" w:rsidRDefault="004C18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50FEE" w14:textId="77777777" w:rsidR="00A5794F" w:rsidRDefault="00A5794F" w:rsidP="00D73ED3">
      <w:pPr>
        <w:spacing w:after="0" w:line="240" w:lineRule="auto"/>
      </w:pPr>
      <w:r>
        <w:separator/>
      </w:r>
    </w:p>
  </w:footnote>
  <w:footnote w:type="continuationSeparator" w:id="0">
    <w:p w14:paraId="77245094" w14:textId="77777777" w:rsidR="00A5794F" w:rsidRDefault="00A5794F" w:rsidP="00D73E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D4908"/>
    <w:multiLevelType w:val="hybridMultilevel"/>
    <w:tmpl w:val="228EE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2"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30665A"/>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E2193"/>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3"/>
  </w:num>
  <w:num w:numId="2">
    <w:abstractNumId w:val="21"/>
  </w:num>
  <w:num w:numId="3">
    <w:abstractNumId w:val="12"/>
  </w:num>
  <w:num w:numId="4">
    <w:abstractNumId w:val="1"/>
  </w:num>
  <w:num w:numId="5">
    <w:abstractNumId w:val="38"/>
  </w:num>
  <w:num w:numId="6">
    <w:abstractNumId w:val="13"/>
  </w:num>
  <w:num w:numId="7">
    <w:abstractNumId w:val="33"/>
  </w:num>
  <w:num w:numId="8">
    <w:abstractNumId w:val="2"/>
  </w:num>
  <w:num w:numId="9">
    <w:abstractNumId w:val="27"/>
  </w:num>
  <w:num w:numId="10">
    <w:abstractNumId w:val="32"/>
  </w:num>
  <w:num w:numId="11">
    <w:abstractNumId w:val="0"/>
  </w:num>
  <w:num w:numId="12">
    <w:abstractNumId w:val="34"/>
  </w:num>
  <w:num w:numId="13">
    <w:abstractNumId w:val="16"/>
  </w:num>
  <w:num w:numId="14">
    <w:abstractNumId w:val="26"/>
  </w:num>
  <w:num w:numId="15">
    <w:abstractNumId w:val="31"/>
  </w:num>
  <w:num w:numId="16">
    <w:abstractNumId w:val="8"/>
  </w:num>
  <w:num w:numId="17">
    <w:abstractNumId w:val="22"/>
  </w:num>
  <w:num w:numId="18">
    <w:abstractNumId w:val="10"/>
  </w:num>
  <w:num w:numId="19">
    <w:abstractNumId w:val="6"/>
  </w:num>
  <w:num w:numId="20">
    <w:abstractNumId w:val="23"/>
  </w:num>
  <w:num w:numId="21">
    <w:abstractNumId w:val="42"/>
  </w:num>
  <w:num w:numId="22">
    <w:abstractNumId w:val="15"/>
  </w:num>
  <w:num w:numId="23">
    <w:abstractNumId w:val="30"/>
  </w:num>
  <w:num w:numId="24">
    <w:abstractNumId w:val="17"/>
  </w:num>
  <w:num w:numId="25">
    <w:abstractNumId w:val="29"/>
  </w:num>
  <w:num w:numId="26">
    <w:abstractNumId w:val="4"/>
  </w:num>
  <w:num w:numId="27">
    <w:abstractNumId w:val="39"/>
  </w:num>
  <w:num w:numId="28">
    <w:abstractNumId w:val="41"/>
  </w:num>
  <w:num w:numId="29">
    <w:abstractNumId w:val="7"/>
  </w:num>
  <w:num w:numId="30">
    <w:abstractNumId w:val="25"/>
  </w:num>
  <w:num w:numId="31">
    <w:abstractNumId w:val="20"/>
  </w:num>
  <w:num w:numId="32">
    <w:abstractNumId w:val="14"/>
  </w:num>
  <w:num w:numId="33">
    <w:abstractNumId w:val="18"/>
  </w:num>
  <w:num w:numId="34">
    <w:abstractNumId w:val="36"/>
  </w:num>
  <w:num w:numId="35">
    <w:abstractNumId w:val="9"/>
  </w:num>
  <w:num w:numId="36">
    <w:abstractNumId w:val="37"/>
  </w:num>
  <w:num w:numId="37">
    <w:abstractNumId w:val="28"/>
  </w:num>
  <w:num w:numId="38">
    <w:abstractNumId w:val="40"/>
  </w:num>
  <w:num w:numId="39">
    <w:abstractNumId w:val="11"/>
  </w:num>
  <w:num w:numId="40">
    <w:abstractNumId w:val="5"/>
  </w:num>
  <w:num w:numId="41">
    <w:abstractNumId w:val="3"/>
  </w:num>
  <w:num w:numId="42">
    <w:abstractNumId w:val="24"/>
  </w:num>
  <w:num w:numId="43">
    <w:abstractNumId w:val="35"/>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50F4"/>
    <w:rsid w:val="0001205A"/>
    <w:rsid w:val="000316FF"/>
    <w:rsid w:val="000340FD"/>
    <w:rsid w:val="0003602C"/>
    <w:rsid w:val="00047604"/>
    <w:rsid w:val="00060E61"/>
    <w:rsid w:val="00077836"/>
    <w:rsid w:val="000A10C2"/>
    <w:rsid w:val="000B35DD"/>
    <w:rsid w:val="000D57F4"/>
    <w:rsid w:val="000E31AD"/>
    <w:rsid w:val="00105CDB"/>
    <w:rsid w:val="00111945"/>
    <w:rsid w:val="00117EB1"/>
    <w:rsid w:val="00147C6E"/>
    <w:rsid w:val="00177F74"/>
    <w:rsid w:val="00186DD2"/>
    <w:rsid w:val="001B6F80"/>
    <w:rsid w:val="001D4DE2"/>
    <w:rsid w:val="001F5F35"/>
    <w:rsid w:val="00227150"/>
    <w:rsid w:val="002277CB"/>
    <w:rsid w:val="00231A4A"/>
    <w:rsid w:val="00236CD1"/>
    <w:rsid w:val="0025430F"/>
    <w:rsid w:val="00254A24"/>
    <w:rsid w:val="00260098"/>
    <w:rsid w:val="00260C74"/>
    <w:rsid w:val="00266D14"/>
    <w:rsid w:val="00273650"/>
    <w:rsid w:val="0029288C"/>
    <w:rsid w:val="002A0254"/>
    <w:rsid w:val="002B2AD2"/>
    <w:rsid w:val="002C085C"/>
    <w:rsid w:val="002C5818"/>
    <w:rsid w:val="00301D2B"/>
    <w:rsid w:val="00330345"/>
    <w:rsid w:val="003445E6"/>
    <w:rsid w:val="003546A6"/>
    <w:rsid w:val="00356150"/>
    <w:rsid w:val="003817F7"/>
    <w:rsid w:val="00383BAC"/>
    <w:rsid w:val="003853D7"/>
    <w:rsid w:val="00395D84"/>
    <w:rsid w:val="00397ACA"/>
    <w:rsid w:val="003A57AA"/>
    <w:rsid w:val="003B4653"/>
    <w:rsid w:val="003D2B67"/>
    <w:rsid w:val="003D6D99"/>
    <w:rsid w:val="003E3652"/>
    <w:rsid w:val="003E387E"/>
    <w:rsid w:val="003E39EE"/>
    <w:rsid w:val="003F1B30"/>
    <w:rsid w:val="00405CDD"/>
    <w:rsid w:val="004119D6"/>
    <w:rsid w:val="00415355"/>
    <w:rsid w:val="004320E0"/>
    <w:rsid w:val="00454D6D"/>
    <w:rsid w:val="00455FDA"/>
    <w:rsid w:val="004A35DF"/>
    <w:rsid w:val="004A5721"/>
    <w:rsid w:val="004B2461"/>
    <w:rsid w:val="004C18C1"/>
    <w:rsid w:val="004D3236"/>
    <w:rsid w:val="004D51FE"/>
    <w:rsid w:val="004F532B"/>
    <w:rsid w:val="00510715"/>
    <w:rsid w:val="00525266"/>
    <w:rsid w:val="0053631F"/>
    <w:rsid w:val="00542D5D"/>
    <w:rsid w:val="005747F7"/>
    <w:rsid w:val="005811E3"/>
    <w:rsid w:val="00583ABA"/>
    <w:rsid w:val="005860F3"/>
    <w:rsid w:val="00586F06"/>
    <w:rsid w:val="00590C07"/>
    <w:rsid w:val="00592FA5"/>
    <w:rsid w:val="00593945"/>
    <w:rsid w:val="00597DFC"/>
    <w:rsid w:val="005A3802"/>
    <w:rsid w:val="005A52AC"/>
    <w:rsid w:val="005A5A20"/>
    <w:rsid w:val="005C5C10"/>
    <w:rsid w:val="005D48B6"/>
    <w:rsid w:val="005F3959"/>
    <w:rsid w:val="005F67C7"/>
    <w:rsid w:val="006121D4"/>
    <w:rsid w:val="00614E5F"/>
    <w:rsid w:val="00622093"/>
    <w:rsid w:val="00625C0B"/>
    <w:rsid w:val="00626A32"/>
    <w:rsid w:val="00626D8C"/>
    <w:rsid w:val="00640EA5"/>
    <w:rsid w:val="00653120"/>
    <w:rsid w:val="00655B73"/>
    <w:rsid w:val="0065757C"/>
    <w:rsid w:val="006604C7"/>
    <w:rsid w:val="00666361"/>
    <w:rsid w:val="006674C4"/>
    <w:rsid w:val="006700B5"/>
    <w:rsid w:val="006B1CF2"/>
    <w:rsid w:val="006B3C0F"/>
    <w:rsid w:val="006B442B"/>
    <w:rsid w:val="006C42A9"/>
    <w:rsid w:val="006C4A51"/>
    <w:rsid w:val="006D3C90"/>
    <w:rsid w:val="006D3D3D"/>
    <w:rsid w:val="006E2C21"/>
    <w:rsid w:val="006F2E0B"/>
    <w:rsid w:val="00757332"/>
    <w:rsid w:val="00760774"/>
    <w:rsid w:val="00760E87"/>
    <w:rsid w:val="00774C33"/>
    <w:rsid w:val="00781663"/>
    <w:rsid w:val="00782309"/>
    <w:rsid w:val="007B0BE6"/>
    <w:rsid w:val="007B104F"/>
    <w:rsid w:val="007B2E62"/>
    <w:rsid w:val="007B57B2"/>
    <w:rsid w:val="007C4E1A"/>
    <w:rsid w:val="007C5D70"/>
    <w:rsid w:val="007E0232"/>
    <w:rsid w:val="007E18FB"/>
    <w:rsid w:val="007E1CAB"/>
    <w:rsid w:val="007E2767"/>
    <w:rsid w:val="008009E8"/>
    <w:rsid w:val="00821AEE"/>
    <w:rsid w:val="00866864"/>
    <w:rsid w:val="00871379"/>
    <w:rsid w:val="008A56F3"/>
    <w:rsid w:val="008B2C7C"/>
    <w:rsid w:val="008B66D4"/>
    <w:rsid w:val="008D10B4"/>
    <w:rsid w:val="008D5A71"/>
    <w:rsid w:val="00901C0B"/>
    <w:rsid w:val="009032AE"/>
    <w:rsid w:val="00905DE7"/>
    <w:rsid w:val="00914CE3"/>
    <w:rsid w:val="00926158"/>
    <w:rsid w:val="00930137"/>
    <w:rsid w:val="009420A1"/>
    <w:rsid w:val="009600E6"/>
    <w:rsid w:val="009672A7"/>
    <w:rsid w:val="0098674F"/>
    <w:rsid w:val="009B2D05"/>
    <w:rsid w:val="009C4006"/>
    <w:rsid w:val="009E0C19"/>
    <w:rsid w:val="00A10514"/>
    <w:rsid w:val="00A231B5"/>
    <w:rsid w:val="00A3160F"/>
    <w:rsid w:val="00A43009"/>
    <w:rsid w:val="00A5794F"/>
    <w:rsid w:val="00A700D2"/>
    <w:rsid w:val="00A71A06"/>
    <w:rsid w:val="00A7230B"/>
    <w:rsid w:val="00A74A92"/>
    <w:rsid w:val="00A860C4"/>
    <w:rsid w:val="00A8704B"/>
    <w:rsid w:val="00A87ECB"/>
    <w:rsid w:val="00AA5645"/>
    <w:rsid w:val="00AB729A"/>
    <w:rsid w:val="00AD162F"/>
    <w:rsid w:val="00AD1922"/>
    <w:rsid w:val="00AE66A3"/>
    <w:rsid w:val="00B24F30"/>
    <w:rsid w:val="00B33F73"/>
    <w:rsid w:val="00B73DF5"/>
    <w:rsid w:val="00B84027"/>
    <w:rsid w:val="00B85D2F"/>
    <w:rsid w:val="00B873E1"/>
    <w:rsid w:val="00BB65CC"/>
    <w:rsid w:val="00BD71B0"/>
    <w:rsid w:val="00C176BC"/>
    <w:rsid w:val="00C23D8E"/>
    <w:rsid w:val="00C43A72"/>
    <w:rsid w:val="00C469F8"/>
    <w:rsid w:val="00C53CC0"/>
    <w:rsid w:val="00C54BF4"/>
    <w:rsid w:val="00C601F1"/>
    <w:rsid w:val="00C60D02"/>
    <w:rsid w:val="00C61F72"/>
    <w:rsid w:val="00C64996"/>
    <w:rsid w:val="00C83801"/>
    <w:rsid w:val="00C840E0"/>
    <w:rsid w:val="00CA395B"/>
    <w:rsid w:val="00CA77F3"/>
    <w:rsid w:val="00CB0ACB"/>
    <w:rsid w:val="00CB2F07"/>
    <w:rsid w:val="00CB3ED0"/>
    <w:rsid w:val="00CC54D7"/>
    <w:rsid w:val="00CD25BA"/>
    <w:rsid w:val="00CF5741"/>
    <w:rsid w:val="00CF59D3"/>
    <w:rsid w:val="00D03A95"/>
    <w:rsid w:val="00D53171"/>
    <w:rsid w:val="00D54E98"/>
    <w:rsid w:val="00D565C4"/>
    <w:rsid w:val="00D66ACE"/>
    <w:rsid w:val="00D70A3E"/>
    <w:rsid w:val="00D736E0"/>
    <w:rsid w:val="00D73ED3"/>
    <w:rsid w:val="00D86F61"/>
    <w:rsid w:val="00D90845"/>
    <w:rsid w:val="00DA1F31"/>
    <w:rsid w:val="00DA793B"/>
    <w:rsid w:val="00DC639C"/>
    <w:rsid w:val="00DC7DEF"/>
    <w:rsid w:val="00DE180B"/>
    <w:rsid w:val="00DE4CF6"/>
    <w:rsid w:val="00E043FD"/>
    <w:rsid w:val="00E056B2"/>
    <w:rsid w:val="00E106AA"/>
    <w:rsid w:val="00E1216F"/>
    <w:rsid w:val="00E330E9"/>
    <w:rsid w:val="00E44780"/>
    <w:rsid w:val="00E56B84"/>
    <w:rsid w:val="00E6021D"/>
    <w:rsid w:val="00E63761"/>
    <w:rsid w:val="00E67956"/>
    <w:rsid w:val="00E904B4"/>
    <w:rsid w:val="00E945EE"/>
    <w:rsid w:val="00E95F0D"/>
    <w:rsid w:val="00EA1CF2"/>
    <w:rsid w:val="00EA3E7C"/>
    <w:rsid w:val="00EA78EC"/>
    <w:rsid w:val="00EB0879"/>
    <w:rsid w:val="00EB1C66"/>
    <w:rsid w:val="00EB629E"/>
    <w:rsid w:val="00EC04D9"/>
    <w:rsid w:val="00EC241F"/>
    <w:rsid w:val="00EC5BD5"/>
    <w:rsid w:val="00ED0FED"/>
    <w:rsid w:val="00ED5415"/>
    <w:rsid w:val="00F06A3E"/>
    <w:rsid w:val="00F07B57"/>
    <w:rsid w:val="00F25363"/>
    <w:rsid w:val="00F3609E"/>
    <w:rsid w:val="00F365EA"/>
    <w:rsid w:val="00F377DB"/>
    <w:rsid w:val="00F446B3"/>
    <w:rsid w:val="00F513F3"/>
    <w:rsid w:val="00F6421F"/>
    <w:rsid w:val="00F672F4"/>
    <w:rsid w:val="00F73D45"/>
    <w:rsid w:val="00F93716"/>
    <w:rsid w:val="00F94CE2"/>
    <w:rsid w:val="00FB49AC"/>
    <w:rsid w:val="00FE01B5"/>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4D7"/>
  </w:style>
  <w:style w:type="paragraph" w:styleId="Heading1">
    <w:name w:val="heading 1"/>
    <w:basedOn w:val="Normal"/>
    <w:next w:val="Normal"/>
    <w:link w:val="Heading1Char"/>
    <w:autoRedefine/>
    <w:uiPriority w:val="9"/>
    <w:qFormat/>
    <w:rsid w:val="00D54E98"/>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C54D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54D7"/>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pPr>
      <w:spacing w:line="240" w:lineRule="auto"/>
    </w:pPr>
    <w:rPr>
      <w:b/>
      <w:bCs/>
      <w:color w:val="4F81BD"/>
      <w:sz w:val="18"/>
      <w:szCs w:val="18"/>
    </w:rPr>
  </w:style>
  <w:style w:type="paragraph" w:customStyle="1" w:styleId="CCode">
    <w:name w:val="C_Code"/>
    <w:basedOn w:val="Normal"/>
    <w:link w:val="CCodeChar"/>
    <w:qFormat/>
    <w:rsid w:val="00D54E98"/>
    <w:pPr>
      <w:spacing w:after="120" w:line="240" w:lineRule="auto"/>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3E2FB-1538-4907-B5B2-24FF67F26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11</Pages>
  <Words>3136</Words>
  <Characters>17879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Greg Landry</cp:lastModifiedBy>
  <cp:revision>152</cp:revision>
  <dcterms:created xsi:type="dcterms:W3CDTF">2016-10-10T22:52:00Z</dcterms:created>
  <dcterms:modified xsi:type="dcterms:W3CDTF">2016-10-15T13:33:00Z</dcterms:modified>
</cp:coreProperties>
</file>