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3D71357C" w14:textId="7CA8DAE2" w:rsidR="007F0BE4" w:rsidRDefault="007F0BE4" w:rsidP="00ED0FED">
      <w:r>
        <w:t xml:space="preserve">After completing chapter 0 you will understand the objectives for the Wireless Internet Connectivity for Embedded Devices (WICED) </w:t>
      </w:r>
      <w:proofErr w:type="spellStart"/>
      <w:r>
        <w:t>WiFi</w:t>
      </w:r>
      <w:proofErr w:type="spellEnd"/>
      <w:r>
        <w:t xml:space="preserve"> 101</w:t>
      </w:r>
      <w:r w:rsidR="00A707D2">
        <w:t xml:space="preserve"> Class</w:t>
      </w:r>
      <w:r>
        <w:t xml:space="preserve">. You should be able to explain the learning objectives, agenda, scope of the class, and format of the lab manual. </w:t>
      </w:r>
    </w:p>
    <w:p w14:paraId="3B1DB462" w14:textId="48BFC0BC" w:rsidR="007F0BE4" w:rsidRDefault="00396E27" w:rsidP="00C61F72">
      <w:pPr>
        <w:pStyle w:val="Heading2"/>
      </w:pPr>
      <w:r>
        <w:t>Time: 30</w:t>
      </w:r>
      <w:bookmarkStart w:id="0" w:name="_GoBack"/>
      <w:bookmarkEnd w:id="0"/>
      <w:r w:rsidR="007F0BE4">
        <w:t xml:space="preserve"> Minutes</w:t>
      </w:r>
    </w:p>
    <w:p w14:paraId="7D9DE160" w14:textId="77777777" w:rsidR="007F0BE4" w:rsidRDefault="007F0BE4" w:rsidP="00C61F72">
      <w:pPr>
        <w:pStyle w:val="Heading2"/>
      </w:pPr>
      <w:r>
        <w:t>Prerequisites</w:t>
      </w:r>
    </w:p>
    <w:p w14:paraId="2CDC0E8C" w14:textId="77777777" w:rsidR="007F0BE4" w:rsidRDefault="007F0BE4" w:rsidP="0029288C">
      <w:r>
        <w:t xml:space="preserve">Solid fundamentals in C-Programming (fundamental data </w:t>
      </w:r>
      <w:proofErr w:type="spellStart"/>
      <w:r>
        <w:t>types+operators</w:t>
      </w:r>
      <w:proofErr w:type="spellEnd"/>
      <w:r>
        <w:t xml:space="preserve"> and expressions, control flow, functions and program structure, pointers and arrays, data structures, multi-file module programming)</w:t>
      </w:r>
    </w:p>
    <w:p w14:paraId="1126CF47" w14:textId="77777777" w:rsidR="007F0BE4" w:rsidRDefault="007F0BE4" w:rsidP="0029288C">
      <w:r>
        <w:t>Some experience with standard MCU concepts and peripherals</w:t>
      </w:r>
    </w:p>
    <w:p w14:paraId="18EA9609" w14:textId="77777777" w:rsidR="007F0BE4" w:rsidRDefault="007F0BE4" w:rsidP="00C61F72">
      <w:pPr>
        <w:pStyle w:val="Heading2"/>
      </w:pPr>
      <w:r>
        <w:t>Scope</w:t>
      </w:r>
    </w:p>
    <w:p w14:paraId="7A8A966E" w14:textId="77777777" w:rsidR="007F0BE4" w:rsidRDefault="007F0BE4" w:rsidP="0029288C">
      <w:r>
        <w:t>What this class is?</w:t>
      </w:r>
    </w:p>
    <w:p w14:paraId="31B9FEE3" w14:textId="453A016C" w:rsidR="007F0BE4" w:rsidRDefault="007F0BE4" w:rsidP="0029288C">
      <w:pPr>
        <w:pStyle w:val="ListParagraph"/>
        <w:numPr>
          <w:ilvl w:val="0"/>
          <w:numId w:val="22"/>
        </w:numPr>
      </w:pPr>
      <w:r>
        <w:t xml:space="preserve">A survey of the WICED </w:t>
      </w:r>
      <w:proofErr w:type="spellStart"/>
      <w:r w:rsidR="00EA3E6C">
        <w:t>WiFi</w:t>
      </w:r>
      <w:proofErr w:type="spellEnd"/>
      <w:r w:rsidR="00EA3E6C">
        <w:t xml:space="preserve"> </w:t>
      </w:r>
      <w:r>
        <w:t>Ecosystem (</w:t>
      </w:r>
      <w:r w:rsidR="00A707D2">
        <w:t>C</w:t>
      </w:r>
      <w:r>
        <w:t xml:space="preserve">hips, </w:t>
      </w:r>
      <w:r w:rsidR="00A707D2">
        <w:t>M</w:t>
      </w:r>
      <w:r>
        <w:t xml:space="preserve">odules, </w:t>
      </w:r>
      <w:r w:rsidR="00A707D2">
        <w:t>S</w:t>
      </w:r>
      <w:r>
        <w:t xml:space="preserve">oftware </w:t>
      </w:r>
      <w:r w:rsidR="00A707D2">
        <w:t>Development K</w:t>
      </w:r>
      <w:r>
        <w:t>it</w:t>
      </w:r>
      <w:r w:rsidR="00A707D2">
        <w:t xml:space="preserve"> (SDK)</w:t>
      </w:r>
      <w:r>
        <w:t xml:space="preserve">, </w:t>
      </w:r>
      <w:r w:rsidR="00EA3E6C">
        <w:t>Forum</w:t>
      </w:r>
      <w:r>
        <w:t xml:space="preserve"> etc.)</w:t>
      </w:r>
    </w:p>
    <w:p w14:paraId="477406EF" w14:textId="77777777" w:rsidR="007F0BE4" w:rsidRDefault="007F0BE4" w:rsidP="0029288C">
      <w:pPr>
        <w:pStyle w:val="ListParagraph"/>
        <w:numPr>
          <w:ilvl w:val="0"/>
          <w:numId w:val="22"/>
        </w:numPr>
      </w:pPr>
      <w:r>
        <w:t xml:space="preserve">A survey of using the WICED </w:t>
      </w:r>
      <w:proofErr w:type="spellStart"/>
      <w:r>
        <w:t>WiFi</w:t>
      </w:r>
      <w:proofErr w:type="spellEnd"/>
      <w:r>
        <w:t xml:space="preserve"> SDK to create an IOT device by connecting common MCU I/O peripherals to the “Cloud.”</w:t>
      </w:r>
    </w:p>
    <w:p w14:paraId="43ED5788" w14:textId="09AF6F12" w:rsidR="00015804" w:rsidRDefault="00015804" w:rsidP="0029288C">
      <w:pPr>
        <w:pStyle w:val="ListParagraph"/>
        <w:numPr>
          <w:ilvl w:val="0"/>
          <w:numId w:val="22"/>
        </w:numPr>
      </w:pPr>
      <w:r>
        <w:t>An introduction to the “TCP/IP Network Stack”</w:t>
      </w:r>
    </w:p>
    <w:p w14:paraId="493AC8B4" w14:textId="77777777" w:rsidR="007F0BE4" w:rsidRDefault="007F0BE4" w:rsidP="0029288C">
      <w:pPr>
        <w:pStyle w:val="ListParagraph"/>
        <w:numPr>
          <w:ilvl w:val="0"/>
          <w:numId w:val="22"/>
        </w:numPr>
      </w:pPr>
      <w:r>
        <w:t xml:space="preserve">An introduction to </w:t>
      </w:r>
      <w:proofErr w:type="spellStart"/>
      <w:r>
        <w:t>WiFi</w:t>
      </w:r>
      <w:proofErr w:type="spellEnd"/>
      <w:r>
        <w:t>.</w:t>
      </w:r>
    </w:p>
    <w:p w14:paraId="6F327EF9" w14:textId="5D55689F" w:rsidR="007F0BE4" w:rsidRDefault="007F0BE4" w:rsidP="0029288C">
      <w:pPr>
        <w:pStyle w:val="ListParagraph"/>
        <w:numPr>
          <w:ilvl w:val="0"/>
          <w:numId w:val="22"/>
        </w:numPr>
      </w:pPr>
      <w:r>
        <w:t>An introduction to common cloud application protocols (MQQT, HTTP, COAP)</w:t>
      </w:r>
      <w:r w:rsidR="00EA3E6C">
        <w:t>, JSON</w:t>
      </w:r>
      <w:r>
        <w:t xml:space="preserve"> and REST </w:t>
      </w:r>
    </w:p>
    <w:p w14:paraId="7F3E11A3" w14:textId="14F5D795" w:rsidR="007F0BE4" w:rsidRDefault="007F0BE4" w:rsidP="0029288C">
      <w:pPr>
        <w:pStyle w:val="ListParagraph"/>
        <w:numPr>
          <w:ilvl w:val="0"/>
          <w:numId w:val="22"/>
        </w:numPr>
      </w:pPr>
      <w:r>
        <w:t xml:space="preserve">An introduction to some cloud providers (Amazon AWS, IBM </w:t>
      </w:r>
      <w:proofErr w:type="spellStart"/>
      <w:r>
        <w:t>Bluemix</w:t>
      </w:r>
      <w:proofErr w:type="spellEnd"/>
      <w:r>
        <w:t>, Microsoft Azure)</w:t>
      </w:r>
      <w:r w:rsidR="00A707D2">
        <w:t xml:space="preserve"> and </w:t>
      </w:r>
      <w:r w:rsidR="00A75DA7">
        <w:t xml:space="preserve">a </w:t>
      </w:r>
      <w:r w:rsidR="00EA3E6C">
        <w:t xml:space="preserve">taste of </w:t>
      </w:r>
      <w:r w:rsidR="00A707D2">
        <w:t>their programming model.</w:t>
      </w:r>
    </w:p>
    <w:p w14:paraId="0B378BBC" w14:textId="77777777" w:rsidR="007F0BE4" w:rsidRDefault="007F0BE4" w:rsidP="0029288C">
      <w:r>
        <w:t>What this class is not?</w:t>
      </w:r>
    </w:p>
    <w:p w14:paraId="6CF865F7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>A C-programming primer.</w:t>
      </w:r>
    </w:p>
    <w:p w14:paraId="106C9731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 xml:space="preserve">A detailed examination of </w:t>
      </w:r>
      <w:proofErr w:type="spellStart"/>
      <w:r>
        <w:t>WiFi</w:t>
      </w:r>
      <w:proofErr w:type="spellEnd"/>
    </w:p>
    <w:p w14:paraId="30F0D9FD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>An advanced network programming class.</w:t>
      </w:r>
    </w:p>
    <w:p w14:paraId="22E798AD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>An introduction to Bluetooth.</w:t>
      </w:r>
    </w:p>
    <w:p w14:paraId="29D8EF8E" w14:textId="7E4D0CD8" w:rsidR="007F0BE4" w:rsidRDefault="007F0BE4" w:rsidP="0029288C">
      <w:pPr>
        <w:pStyle w:val="ListParagraph"/>
        <w:numPr>
          <w:ilvl w:val="0"/>
          <w:numId w:val="23"/>
        </w:numPr>
      </w:pPr>
      <w:r>
        <w:t>A detailed examination of MCU peripherals.</w:t>
      </w:r>
    </w:p>
    <w:p w14:paraId="2515ADAE" w14:textId="3E97A5FE" w:rsidR="00653120" w:rsidRPr="00E63761" w:rsidRDefault="007F0BE4" w:rsidP="00202F58">
      <w:pPr>
        <w:pStyle w:val="ListParagraph"/>
        <w:numPr>
          <w:ilvl w:val="0"/>
          <w:numId w:val="23"/>
        </w:numPr>
      </w:pPr>
      <w:r>
        <w:t xml:space="preserve">A tutorial of </w:t>
      </w:r>
      <w:r w:rsidR="00A75DA7">
        <w:t xml:space="preserve">the </w:t>
      </w:r>
      <w:r>
        <w:t>advanced uses of WICED (Streaming Audio, Bluetooth/</w:t>
      </w:r>
      <w:proofErr w:type="spellStart"/>
      <w:r>
        <w:t>Wifi</w:t>
      </w:r>
      <w:proofErr w:type="spellEnd"/>
      <w:r>
        <w:t xml:space="preserve"> </w:t>
      </w:r>
      <w:r w:rsidR="00A707D2">
        <w:t>Combos, TCP/IP Bridging/Routing</w:t>
      </w:r>
      <w:r w:rsidR="00A75DA7">
        <w:t xml:space="preserve">, </w:t>
      </w:r>
      <w:proofErr w:type="spellStart"/>
      <w:r w:rsidR="00A21914">
        <w:t>WiFi</w:t>
      </w:r>
      <w:proofErr w:type="spellEnd"/>
      <w:r w:rsidR="00A21914">
        <w:t xml:space="preserve"> Station Introducers, </w:t>
      </w:r>
      <w:r w:rsidR="00A75DA7">
        <w:t>BLE Introducers</w:t>
      </w:r>
      <w:r w:rsidR="00A707D2">
        <w:t>)</w:t>
      </w:r>
    </w:p>
    <w:sectPr w:rsidR="00653120" w:rsidRPr="00E6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A10C2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6E2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7F0BE4"/>
    <w:rsid w:val="00871379"/>
    <w:rsid w:val="008A56F3"/>
    <w:rsid w:val="00914CE3"/>
    <w:rsid w:val="009600E6"/>
    <w:rsid w:val="0098674F"/>
    <w:rsid w:val="009B7654"/>
    <w:rsid w:val="00A21914"/>
    <w:rsid w:val="00A707D2"/>
    <w:rsid w:val="00A74A92"/>
    <w:rsid w:val="00A75DA7"/>
    <w:rsid w:val="00A8704B"/>
    <w:rsid w:val="00AD162F"/>
    <w:rsid w:val="00AE66A3"/>
    <w:rsid w:val="00B73DF5"/>
    <w:rsid w:val="00B85D2F"/>
    <w:rsid w:val="00BA707D"/>
    <w:rsid w:val="00C61F72"/>
    <w:rsid w:val="00CB3ED0"/>
    <w:rsid w:val="00D9778A"/>
    <w:rsid w:val="00DC7DEF"/>
    <w:rsid w:val="00DE180B"/>
    <w:rsid w:val="00E043FD"/>
    <w:rsid w:val="00E106AA"/>
    <w:rsid w:val="00E1216F"/>
    <w:rsid w:val="00E63761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80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5804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80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80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158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5804"/>
  </w:style>
  <w:style w:type="paragraph" w:styleId="ListParagraph">
    <w:name w:val="List Paragraph"/>
    <w:basedOn w:val="Normal"/>
    <w:uiPriority w:val="34"/>
    <w:qFormat/>
    <w:rsid w:val="0001580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1580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1580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1580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1580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580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158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580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580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580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15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15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0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15804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15804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1580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1580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1580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1580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1580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1580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1580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1580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1580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015804"/>
    <w:rPr>
      <w:color w:val="808080"/>
    </w:rPr>
  </w:style>
  <w:style w:type="character" w:styleId="CommentReference">
    <w:name w:val="annotation reference"/>
    <w:uiPriority w:val="99"/>
    <w:semiHidden/>
    <w:unhideWhenUsed/>
    <w:rsid w:val="00015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80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80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1580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F6BBE-E082-724F-8F72-3C2BB33E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85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12</cp:revision>
  <dcterms:created xsi:type="dcterms:W3CDTF">2016-10-10T22:52:00Z</dcterms:created>
  <dcterms:modified xsi:type="dcterms:W3CDTF">2016-10-11T13:44:00Z</dcterms:modified>
</cp:coreProperties>
</file>